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eastAsiaTheme="majorEastAsia"/>
          <w:sz w:val="28"/>
          <w:szCs w:val="32"/>
        </w:rPr>
        <w:id w:val="-938678607"/>
        <w:docPartObj>
          <w:docPartGallery w:val="Cover Pages"/>
          <w:docPartUnique/>
        </w:docPartObj>
      </w:sdtPr>
      <w:sdtEndPr>
        <w:rPr>
          <w:rFonts w:eastAsiaTheme="minorHAnsi"/>
          <w:sz w:val="22"/>
          <w:szCs w:val="22"/>
        </w:rPr>
      </w:sdtEndPr>
      <w:sdtContent>
        <w:p w14:paraId="141DC380" w14:textId="16905618" w:rsidR="00395A7F" w:rsidRDefault="00C93E8E" w:rsidP="00395A7F">
          <w:pPr>
            <w:rPr>
              <w:rFonts w:eastAsiaTheme="majorEastAsia"/>
              <w:sz w:val="28"/>
              <w:szCs w:val="32"/>
            </w:rPr>
          </w:pPr>
          <w:r w:rsidRPr="00D22ADC"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1312" behindDoc="0" locked="0" layoutInCell="1" allowOverlap="1" wp14:anchorId="63E23FC6" wp14:editId="79B5864A">
                    <wp:simplePos x="0" y="0"/>
                    <wp:positionH relativeFrom="margin">
                      <wp:posOffset>-528638</wp:posOffset>
                    </wp:positionH>
                    <wp:positionV relativeFrom="paragraph">
                      <wp:posOffset>9129712</wp:posOffset>
                    </wp:positionV>
                    <wp:extent cx="6808787" cy="274955"/>
                    <wp:effectExtent l="0" t="0" r="0" b="0"/>
                    <wp:wrapNone/>
                    <wp:docPr id="3" name="Pole tekstowe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808787" cy="27495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662F208" w14:textId="7166C80A" w:rsidR="00C93E8E" w:rsidRPr="00A8707E" w:rsidRDefault="00D4489C" w:rsidP="00DD61E2">
                                <w:pPr>
                                  <w:jc w:val="right"/>
                                  <w:rPr>
                                    <w:b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</w:rPr>
                                    <w:alias w:val="Autor"/>
                                    <w:tag w:val=""/>
                                    <w:id w:val="2108847257"/>
                                    <w:placeholder>
                                      <w:docPart w:val="3FA266BC262F452EA2055A589139B4A6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C93E8E" w:rsidRPr="00A8707E">
                                      <w:rPr>
                                        <w:b/>
                                      </w:rPr>
                                      <w:t>Jan Gołda</w:t>
                                    </w:r>
                                    <w:r w:rsidR="00A8707E" w:rsidRPr="00A8707E">
                                      <w:rPr>
                                        <w:b/>
                                      </w:rPr>
                                      <w:t xml:space="preserve">, </w:t>
                                    </w:r>
                                    <w:r w:rsidR="00395A7F">
                                      <w:rPr>
                                        <w:b/>
                                      </w:rPr>
                                      <w:t>Wojciech Basiura</w:t>
                                    </w:r>
                                  </w:sdtContent>
                                </w:sdt>
                                <w:r w:rsidR="00A8707E">
                                  <w:rPr>
                                    <w:b/>
                                  </w:rPr>
                                  <w:t xml:space="preserve"> -</w:t>
                                </w:r>
                                <w:r w:rsidR="00C93E8E" w:rsidRPr="00A8707E">
                                  <w:rPr>
                                    <w:b/>
                                  </w:rPr>
                                  <w:t xml:space="preserve"> WIET 2018/2019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b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3E23FC6" id="_x0000_t202" coordsize="21600,21600" o:spt="202" path="m,l,21600r21600,l21600,xe">
                    <v:stroke joinstyle="miter"/>
                    <v:path gradientshapeok="t" o:connecttype="rect"/>
                  </v:shapetype>
                  <v:shape id="Pole tekstowe 2" o:spid="_x0000_s1026" type="#_x0000_t202" style="position:absolute;left:0;text-align:left;margin-left:-41.65pt;margin-top:718.85pt;width:536.1pt;height:21.6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" stroked="f">
                    <v:textbox>
                      <w:txbxContent>
                        <w:p w14:paraId="5662F208" w14:textId="7166C80A" w:rsidR="00C93E8E" w:rsidRPr="00A8707E" w:rsidRDefault="00903DAE" w:rsidP="00DD61E2">
                          <w:pPr>
                            <w:jc w:val="right"/>
                            <w:rPr>
                              <w:b/>
                            </w:rPr>
                          </w:pPr>
                          <w:sdt>
                            <w:sdtPr>
                              <w:rPr>
                                <w:b/>
                              </w:rPr>
                              <w:alias w:val="Autor"/>
                              <w:tag w:val=""/>
                              <w:id w:val="2108847257"/>
                              <w:placeholder>
                                <w:docPart w:val="3FA266BC262F452EA2055A589139B4A6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C93E8E" w:rsidRPr="00A8707E">
                                <w:rPr>
                                  <w:b/>
                                </w:rPr>
                                <w:t>Jan Gołda</w:t>
                              </w:r>
                              <w:r w:rsidR="00A8707E" w:rsidRPr="00A8707E">
                                <w:rPr>
                                  <w:b/>
                                </w:rPr>
                                <w:t xml:space="preserve">, </w:t>
                              </w:r>
                              <w:r w:rsidR="00395A7F">
                                <w:rPr>
                                  <w:b/>
                                </w:rPr>
                                <w:t>Wojciech Basiura</w:t>
                              </w:r>
                            </w:sdtContent>
                          </w:sdt>
                          <w:r w:rsidR="00A8707E">
                            <w:rPr>
                              <w:b/>
                            </w:rPr>
                            <w:t xml:space="preserve"> -</w:t>
                          </w:r>
                          <w:r w:rsidR="00C93E8E" w:rsidRPr="00A8707E">
                            <w:rPr>
                              <w:b/>
                            </w:rPr>
                            <w:t xml:space="preserve"> WIET 2018/2019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Pr="00D22ADC"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0288" behindDoc="0" locked="0" layoutInCell="1" allowOverlap="1" wp14:anchorId="43EDAC49" wp14:editId="0FF73979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4114800</wp:posOffset>
                    </wp:positionV>
                    <wp:extent cx="4147820" cy="1123950"/>
                    <wp:effectExtent l="0" t="0" r="24130" b="19050"/>
                    <wp:wrapNone/>
                    <wp:docPr id="217" name="Pole tekstowe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147820" cy="11239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3175"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29F77FB" w14:textId="0D066709" w:rsidR="00C93E8E" w:rsidRPr="00DD61E2" w:rsidRDefault="00D4489C" w:rsidP="00DD61E2">
                                <w:pPr>
                                  <w:jc w:val="center"/>
                                  <w:rPr>
                                    <w:b/>
                                    <w:sz w:val="28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sz w:val="28"/>
                                    </w:rPr>
                                    <w:alias w:val="Temat"/>
                                    <w:tag w:val=""/>
                                    <w:id w:val="1863085430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395A7F">
                                      <w:rPr>
                                        <w:b/>
                                        <w:sz w:val="28"/>
                                      </w:rPr>
                                      <w:t>Metody analizy i wizualizacji dużych zbiorów danych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b/>
                                    <w:sz w:val="28"/>
                                  </w:rPr>
                                  <w:alias w:val="Tytuł"/>
                                  <w:tag w:val=""/>
                                  <w:id w:val="-1833358776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ACAC161" w14:textId="517DA6C7" w:rsidR="00C93E8E" w:rsidRPr="00DD61E2" w:rsidRDefault="00395A7F" w:rsidP="00DD61E2">
                                    <w:pPr>
                                      <w:spacing w:after="0"/>
                                      <w:jc w:val="center"/>
                                      <w:rPr>
                                        <w:b/>
                                        <w:sz w:val="28"/>
                                      </w:rPr>
                                    </w:pPr>
                                    <w:r>
                                      <w:rPr>
                                        <w:b/>
                                        <w:sz w:val="28"/>
                                      </w:rPr>
                                      <w:t xml:space="preserve">Laboratorium </w:t>
                                    </w:r>
                                    <w:r w:rsidR="00747AAC">
                                      <w:rPr>
                                        <w:b/>
                                        <w:sz w:val="28"/>
                                      </w:rPr>
                                      <w:t>4</w:t>
                                    </w:r>
                                    <w:r>
                                      <w:rPr>
                                        <w:b/>
                                        <w:sz w:val="28"/>
                                      </w:rPr>
                                      <w:t xml:space="preserve"> - </w:t>
                                    </w:r>
                                    <w:r w:rsidR="00747AAC">
                                      <w:rPr>
                                        <w:b/>
                                        <w:sz w:val="28"/>
                                      </w:rPr>
                                      <w:t>LargeVis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91440" tIns="45720" rIns="91440" bIns="45720" anchor="ctr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3EDAC49" id="_x0000_s1027" type="#_x0000_t202" style="position:absolute;left:0;text-align:left;margin-left:0;margin-top:324pt;width:326.6pt;height:88.5pt;z-index:25166028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" strokecolor="gray [1629]" strokeweight=".25pt">
                    <v:textbox>
                      <w:txbxContent>
                        <w:p w14:paraId="729F77FB" w14:textId="0D066709" w:rsidR="00C93E8E" w:rsidRPr="00DD61E2" w:rsidRDefault="00903DAE" w:rsidP="00DD61E2">
                          <w:pPr>
                            <w:jc w:val="center"/>
                            <w:rPr>
                              <w:b/>
                              <w:sz w:val="28"/>
                            </w:rPr>
                          </w:pPr>
                          <w:sdt>
                            <w:sdtPr>
                              <w:rPr>
                                <w:b/>
                                <w:sz w:val="28"/>
                              </w:rPr>
                              <w:alias w:val="Temat"/>
                              <w:tag w:val=""/>
                              <w:id w:val="1863085430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395A7F">
                                <w:rPr>
                                  <w:b/>
                                  <w:sz w:val="28"/>
                                </w:rPr>
                                <w:t>Metody analizy i wizualizacji dużych zbiorów danych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b/>
                              <w:sz w:val="28"/>
                            </w:rPr>
                            <w:alias w:val="Tytuł"/>
                            <w:tag w:val=""/>
                            <w:id w:val="-1833358776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6ACAC161" w14:textId="517DA6C7" w:rsidR="00C93E8E" w:rsidRPr="00DD61E2" w:rsidRDefault="00395A7F" w:rsidP="00DD61E2">
                              <w:pPr>
                                <w:spacing w:after="0"/>
                                <w:jc w:val="center"/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 xml:space="preserve">Laboratorium </w:t>
                              </w:r>
                              <w:r w:rsidR="00747AAC">
                                <w:rPr>
                                  <w:b/>
                                  <w:sz w:val="28"/>
                                </w:rPr>
                                <w:t>4</w:t>
                              </w:r>
                              <w:r>
                                <w:rPr>
                                  <w:b/>
                                  <w:sz w:val="28"/>
                                </w:rPr>
                                <w:t xml:space="preserve"> - </w:t>
                              </w:r>
                              <w:r w:rsidR="00747AAC">
                                <w:rPr>
                                  <w:b/>
                                  <w:sz w:val="28"/>
                                </w:rPr>
                                <w:t>LargeVis</w:t>
                              </w:r>
                            </w:p>
                          </w:sdtContent>
                        </w:sdt>
                      </w:txbxContent>
                    </v:textbox>
                    <w10:wrap anchorx="margin"/>
                  </v:shape>
                </w:pict>
              </mc:Fallback>
            </mc:AlternateContent>
          </w:r>
          <w:bookmarkStart w:id="0" w:name="_Hlk495849999"/>
          <w:bookmarkEnd w:id="0"/>
          <w:r w:rsidRPr="00D22ADC">
            <w:rPr>
              <w:noProof/>
            </w:rPr>
            <w:drawing>
              <wp:anchor distT="0" distB="0" distL="114300" distR="114300" simplePos="0" relativeHeight="251659264" behindDoc="0" locked="0" layoutInCell="1" allowOverlap="1" wp14:anchorId="1A649F57" wp14:editId="214191EB">
                <wp:simplePos x="0" y="0"/>
                <wp:positionH relativeFrom="margin">
                  <wp:align>center</wp:align>
                </wp:positionH>
                <wp:positionV relativeFrom="paragraph">
                  <wp:posOffset>23812</wp:posOffset>
                </wp:positionV>
                <wp:extent cx="2990850" cy="3235834"/>
                <wp:effectExtent l="0" t="0" r="0" b="3175"/>
                <wp:wrapNone/>
                <wp:docPr id="1" name="Obraz 1" descr="http://student.agh.edu.pl/~mapanek/img/logo_agh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ttp://student.agh.edu.pl/~mapanek/img/logo_agh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990850" cy="323583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  <w:p w14:paraId="3A438EEA" w14:textId="77777777" w:rsidR="00395A7F" w:rsidRDefault="00395A7F">
          <w:pPr>
            <w:jc w:val="left"/>
            <w:rPr>
              <w:rFonts w:eastAsiaTheme="majorEastAsia"/>
              <w:sz w:val="28"/>
              <w:szCs w:val="32"/>
            </w:rPr>
          </w:pPr>
          <w:r>
            <w:rPr>
              <w:rFonts w:eastAsiaTheme="majorEastAsia"/>
              <w:sz w:val="28"/>
              <w:szCs w:val="32"/>
            </w:rPr>
            <w:br w:type="page"/>
          </w:r>
        </w:p>
        <w:p w14:paraId="4B8709D0" w14:textId="5541219C" w:rsidR="00D9763C" w:rsidRDefault="00395A7F" w:rsidP="00395A7F">
          <w:pPr>
            <w:pStyle w:val="Nagwek1"/>
          </w:pPr>
          <w:r>
            <w:lastRenderedPageBreak/>
            <w:t>Opis zagadnienia</w:t>
          </w:r>
        </w:p>
        <w:p w14:paraId="638F85BE" w14:textId="2FDF3B62" w:rsidR="00395A7F" w:rsidRDefault="00395A7F" w:rsidP="00395A7F">
          <w:r>
            <w:t xml:space="preserve">Laboratorium </w:t>
          </w:r>
          <w:r w:rsidR="00747AAC">
            <w:t>4</w:t>
          </w:r>
          <w:r>
            <w:t xml:space="preserve"> poświęcone było </w:t>
          </w:r>
          <w:r w:rsidR="00747AAC">
            <w:t>metodzie LargeVis, w szczególności porówaliśmy ją do MDS,  t-SNE bh-SNE</w:t>
          </w:r>
          <w:r>
            <w:t xml:space="preserve">. </w:t>
          </w:r>
        </w:p>
        <w:p w14:paraId="53D94256" w14:textId="624ECE0D" w:rsidR="00747AAC" w:rsidRPr="00747AAC" w:rsidRDefault="00395A7F" w:rsidP="00395A7F">
          <w:r>
            <w:t xml:space="preserve">Zadaniem domowym </w:t>
          </w:r>
          <w:r w:rsidR="00747AAC">
            <w:t xml:space="preserve">było przetestowanie jakie wpływ na wyniki mają wartości parametrów </w:t>
          </w:r>
          <w:r w:rsidR="00747AAC">
            <w:rPr>
              <w:b/>
              <w:bCs/>
            </w:rPr>
            <w:t>sample</w:t>
          </w:r>
          <w:r w:rsidR="00747AAC">
            <w:t xml:space="preserve">, </w:t>
          </w:r>
          <w:r w:rsidR="00747AAC">
            <w:rPr>
              <w:b/>
              <w:bCs/>
            </w:rPr>
            <w:t>neighbours</w:t>
          </w:r>
          <w:r w:rsidR="00747AAC">
            <w:t xml:space="preserve"> oraz </w:t>
          </w:r>
          <w:r w:rsidR="00747AAC">
            <w:rPr>
              <w:b/>
              <w:bCs/>
            </w:rPr>
            <w:t>perplexity</w:t>
          </w:r>
          <w:r w:rsidR="00747AAC">
            <w:t>.</w:t>
          </w:r>
        </w:p>
        <w:p w14:paraId="14490854" w14:textId="77777777" w:rsidR="00395A7F" w:rsidRDefault="00395A7F" w:rsidP="00395A7F"/>
        <w:p w14:paraId="780AD276" w14:textId="77777777" w:rsidR="00395A7F" w:rsidRDefault="00395A7F" w:rsidP="00395A7F">
          <w:pPr>
            <w:pStyle w:val="Nagwek2"/>
          </w:pPr>
          <w:r>
            <w:t>Zbiór danych</w:t>
          </w:r>
        </w:p>
        <w:p w14:paraId="71A87F97" w14:textId="589E04CD" w:rsidR="00395A7F" w:rsidRDefault="00747AAC" w:rsidP="00395A7F">
          <w:r>
            <w:t>Z</w:t>
          </w:r>
          <w:r w:rsidR="00395A7F">
            <w:t>biorem</w:t>
          </w:r>
          <w:r>
            <w:t xml:space="preserve"> użytym do testów będzie</w:t>
          </w:r>
          <w:r w:rsidR="00395A7F">
            <w:t xml:space="preserve"> Fashion-MNIST dostępny pod adresem:</w:t>
          </w:r>
        </w:p>
        <w:p w14:paraId="6F4011FC" w14:textId="63DB16D2" w:rsidR="00395A7F" w:rsidRDefault="00D4489C" w:rsidP="00395A7F">
          <w:pPr>
            <w:ind w:firstLine="708"/>
          </w:pPr>
          <w:hyperlink r:id="rId9" w:history="1">
            <w:r w:rsidR="00395A7F" w:rsidRPr="004069B4">
              <w:rPr>
                <w:rStyle w:val="Hipercze"/>
              </w:rPr>
              <w:t>https://www.kaggle.com/zalando-research/fashionmnist</w:t>
            </w:r>
          </w:hyperlink>
        </w:p>
        <w:p w14:paraId="063F3C1F" w14:textId="5D8F5A69" w:rsidR="00395A7F" w:rsidRDefault="00395A7F" w:rsidP="00395A7F">
          <w:r>
            <w:t>Jest to zbiór</w:t>
          </w:r>
          <w:r w:rsidR="00184FB8">
            <w:t xml:space="preserve"> </w:t>
          </w:r>
          <w:r>
            <w:t>czarno-białych obrazków przedstawiających elementy garderoby, które podzielone są na następujące klasy:</w:t>
          </w:r>
        </w:p>
        <w:p w14:paraId="3298313F" w14:textId="67216F8A" w:rsidR="00EB76F8" w:rsidRDefault="00EB76F8" w:rsidP="00EB76F8">
          <w:pPr>
            <w:pStyle w:val="Akapitzlist"/>
            <w:numPr>
              <w:ilvl w:val="0"/>
              <w:numId w:val="37"/>
            </w:numPr>
          </w:pPr>
          <w:r>
            <w:t>T-Shirt / top</w:t>
          </w:r>
        </w:p>
        <w:p w14:paraId="08C0E64A" w14:textId="3CB98863" w:rsidR="00EB76F8" w:rsidRDefault="00EB76F8" w:rsidP="00EB76F8">
          <w:pPr>
            <w:pStyle w:val="Akapitzlist"/>
            <w:numPr>
              <w:ilvl w:val="0"/>
              <w:numId w:val="37"/>
            </w:numPr>
          </w:pPr>
          <w:r>
            <w:t>Trouser</w:t>
          </w:r>
        </w:p>
        <w:p w14:paraId="34B20FB6" w14:textId="44D600EB" w:rsidR="00EB76F8" w:rsidRDefault="00EB76F8" w:rsidP="00EB76F8">
          <w:pPr>
            <w:pStyle w:val="Akapitzlist"/>
            <w:numPr>
              <w:ilvl w:val="0"/>
              <w:numId w:val="37"/>
            </w:numPr>
          </w:pPr>
          <w:r>
            <w:t>Pullover</w:t>
          </w:r>
        </w:p>
        <w:p w14:paraId="60EE0BAA" w14:textId="2EC77471" w:rsidR="00EB76F8" w:rsidRDefault="00EB76F8" w:rsidP="00EB76F8">
          <w:pPr>
            <w:pStyle w:val="Akapitzlist"/>
            <w:numPr>
              <w:ilvl w:val="0"/>
              <w:numId w:val="37"/>
            </w:numPr>
          </w:pPr>
          <w:r>
            <w:t>Dress</w:t>
          </w:r>
        </w:p>
        <w:p w14:paraId="34CAD86F" w14:textId="751B5A9F" w:rsidR="00EB76F8" w:rsidRDefault="00EB76F8" w:rsidP="00EB76F8">
          <w:pPr>
            <w:pStyle w:val="Akapitzlist"/>
            <w:numPr>
              <w:ilvl w:val="0"/>
              <w:numId w:val="37"/>
            </w:numPr>
          </w:pPr>
          <w:r>
            <w:t>Coat</w:t>
          </w:r>
        </w:p>
        <w:p w14:paraId="35708058" w14:textId="026D9A4F" w:rsidR="00EB76F8" w:rsidRDefault="00EB76F8" w:rsidP="00EB76F8">
          <w:pPr>
            <w:pStyle w:val="Akapitzlist"/>
            <w:numPr>
              <w:ilvl w:val="0"/>
              <w:numId w:val="37"/>
            </w:numPr>
          </w:pPr>
          <w:r>
            <w:t>Sandal</w:t>
          </w:r>
        </w:p>
        <w:p w14:paraId="41C583D1" w14:textId="69888EC0" w:rsidR="00EB76F8" w:rsidRDefault="00EB76F8" w:rsidP="00EB76F8">
          <w:pPr>
            <w:pStyle w:val="Akapitzlist"/>
            <w:numPr>
              <w:ilvl w:val="0"/>
              <w:numId w:val="37"/>
            </w:numPr>
          </w:pPr>
          <w:r>
            <w:t>Shirt</w:t>
          </w:r>
        </w:p>
        <w:p w14:paraId="36D94267" w14:textId="62695FD1" w:rsidR="00EB76F8" w:rsidRDefault="00EB76F8" w:rsidP="00EB76F8">
          <w:pPr>
            <w:pStyle w:val="Akapitzlist"/>
            <w:numPr>
              <w:ilvl w:val="0"/>
              <w:numId w:val="37"/>
            </w:numPr>
          </w:pPr>
          <w:r>
            <w:t>Sneaker</w:t>
          </w:r>
        </w:p>
        <w:p w14:paraId="7F8DBCD9" w14:textId="197EB5BD" w:rsidR="00EB76F8" w:rsidRDefault="00EB76F8" w:rsidP="00EB76F8">
          <w:pPr>
            <w:pStyle w:val="Akapitzlist"/>
            <w:numPr>
              <w:ilvl w:val="0"/>
              <w:numId w:val="37"/>
            </w:numPr>
          </w:pPr>
          <w:r>
            <w:t>Bag</w:t>
          </w:r>
        </w:p>
        <w:p w14:paraId="16DEA139" w14:textId="02810B8F" w:rsidR="00EB76F8" w:rsidRDefault="00EB76F8" w:rsidP="00EB76F8">
          <w:pPr>
            <w:pStyle w:val="Akapitzlist"/>
            <w:numPr>
              <w:ilvl w:val="0"/>
              <w:numId w:val="37"/>
            </w:numPr>
          </w:pPr>
          <w:r>
            <w:t>Ankle boot</w:t>
          </w:r>
        </w:p>
      </w:sdtContent>
    </w:sdt>
    <w:p w14:paraId="5F47A6C1" w14:textId="1C8CB011" w:rsidR="00D9763C" w:rsidRDefault="00EB76F8">
      <w:r>
        <w:t xml:space="preserve">Pobrany zbiór składa się z </w:t>
      </w:r>
      <w:r w:rsidR="00747AAC">
        <w:t>7</w:t>
      </w:r>
      <w:r>
        <w:t xml:space="preserve">0000 obrazków, </w:t>
      </w:r>
      <w:r w:rsidR="00747AAC">
        <w:t>lecz w racji dużej ilości obliczeń ograniczyliśmy je do pierwszych 10000 obrazków z czterech wybranych grup.</w:t>
      </w:r>
    </w:p>
    <w:p w14:paraId="14C8868A" w14:textId="77777777" w:rsidR="00EB76F8" w:rsidRDefault="00EB76F8"/>
    <w:p w14:paraId="348BFFCB" w14:textId="77777777" w:rsidR="00747AAC" w:rsidRDefault="00747AAC" w:rsidP="00747AAC">
      <w:pPr>
        <w:pStyle w:val="Nagwek1"/>
      </w:pPr>
      <w:r>
        <w:t>Testowane parametry</w:t>
      </w:r>
    </w:p>
    <w:p w14:paraId="23FB2D94" w14:textId="0D5FF024" w:rsidR="00747AAC" w:rsidRDefault="00747AAC" w:rsidP="00747AAC">
      <w:r>
        <w:t xml:space="preserve">Testy przeprowadzać będziemy dla </w:t>
      </w:r>
      <w:r w:rsidR="005D69C0">
        <w:t>różnych wartości trzech parametrów (każdy testowany będzie osobno):</w:t>
      </w:r>
    </w:p>
    <w:p w14:paraId="348C45C8" w14:textId="5700902E" w:rsidR="005D69C0" w:rsidRPr="00B91EF1" w:rsidRDefault="005D69C0" w:rsidP="00747AAC">
      <w:r>
        <w:tab/>
      </w:r>
      <w:r w:rsidR="00B91EF1" w:rsidRPr="00B91EF1">
        <w:rPr>
          <w:b/>
          <w:bCs/>
        </w:rPr>
        <w:t>samples</w:t>
      </w:r>
      <w:r w:rsidR="00B91EF1" w:rsidRPr="00B91EF1">
        <w:t xml:space="preserve"> – </w:t>
      </w:r>
      <w:r w:rsidR="00B91EF1">
        <w:t xml:space="preserve">(default: </w:t>
      </w:r>
      <w:r w:rsidR="001C6EAB">
        <w:t xml:space="preserve">size/100) </w:t>
      </w:r>
      <w:r w:rsidR="00B91EF1" w:rsidRPr="00B91EF1">
        <w:t xml:space="preserve">ilość próbkowanych krawędzi (w </w:t>
      </w:r>
      <w:r w:rsidR="00B91EF1">
        <w:t>milonach)</w:t>
      </w:r>
    </w:p>
    <w:p w14:paraId="077CAE85" w14:textId="37982EC6" w:rsidR="00B91EF1" w:rsidRPr="004068A5" w:rsidRDefault="00B91EF1" w:rsidP="00747AAC">
      <w:r w:rsidRPr="00B91EF1">
        <w:tab/>
      </w:r>
      <w:r w:rsidRPr="004068A5">
        <w:rPr>
          <w:b/>
          <w:bCs/>
        </w:rPr>
        <w:t>neighbours</w:t>
      </w:r>
      <w:r w:rsidRPr="004068A5">
        <w:t xml:space="preserve"> – </w:t>
      </w:r>
      <w:r w:rsidR="001C6EAB" w:rsidRPr="004068A5">
        <w:t>(default: 150) ilość sąsiadów (K) w K-NNG</w:t>
      </w:r>
    </w:p>
    <w:p w14:paraId="48862246" w14:textId="44A1BD96" w:rsidR="00B91EF1" w:rsidRDefault="00B91EF1" w:rsidP="00747AAC">
      <w:r w:rsidRPr="004068A5">
        <w:tab/>
      </w:r>
      <w:r>
        <w:rPr>
          <w:b/>
          <w:bCs/>
        </w:rPr>
        <w:t>perplexity</w:t>
      </w:r>
      <w:r>
        <w:t xml:space="preserve"> – </w:t>
      </w:r>
      <w:r w:rsidR="001C6EAB">
        <w:t xml:space="preserve">(deafult: 50) </w:t>
      </w:r>
      <w:r>
        <w:t>definiuje balans pomiędzy lokalnymi i globalnymi aspektami danych</w:t>
      </w:r>
    </w:p>
    <w:p w14:paraId="10AD048F" w14:textId="77777777" w:rsidR="00B91EF1" w:rsidRPr="00B91EF1" w:rsidRDefault="00B91EF1" w:rsidP="00747AAC"/>
    <w:p w14:paraId="592C34D3" w14:textId="02E54C54" w:rsidR="004A31DC" w:rsidRDefault="00747AAC" w:rsidP="00B91EF1">
      <w:pPr>
        <w:jc w:val="left"/>
      </w:pPr>
      <w:r>
        <w:br w:type="page"/>
      </w:r>
    </w:p>
    <w:p w14:paraId="26B1BAFA" w14:textId="704F2CE7" w:rsidR="00747AAC" w:rsidRDefault="00747AAC" w:rsidP="00B91EF1">
      <w:pPr>
        <w:pStyle w:val="Nagwek1"/>
      </w:pPr>
      <w:r>
        <w:lastRenderedPageBreak/>
        <w:t>Parametr „samples”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DD2793" w14:paraId="3F86C602" w14:textId="77777777" w:rsidTr="00597A1E">
        <w:tc>
          <w:tcPr>
            <w:tcW w:w="300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BFBFBF" w:themeFill="background1" w:themeFillShade="BF"/>
          </w:tcPr>
          <w:p w14:paraId="03722346" w14:textId="0235159B" w:rsidR="00DD2793" w:rsidRPr="00DD2793" w:rsidRDefault="00DD2793" w:rsidP="00DD2793">
            <w:pPr>
              <w:jc w:val="center"/>
              <w:rPr>
                <w:b/>
                <w:bCs/>
              </w:rPr>
            </w:pPr>
            <w:r w:rsidRPr="00DD2793">
              <w:rPr>
                <w:b/>
                <w:bCs/>
              </w:rPr>
              <w:t>Samples</w:t>
            </w:r>
          </w:p>
        </w:tc>
        <w:tc>
          <w:tcPr>
            <w:tcW w:w="300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BFBFBF" w:themeFill="background1" w:themeFillShade="BF"/>
          </w:tcPr>
          <w:p w14:paraId="4CBFD8D8" w14:textId="4BC74C2C" w:rsidR="00DD2793" w:rsidRPr="00DD2793" w:rsidRDefault="00DD2793" w:rsidP="00DD2793">
            <w:pPr>
              <w:jc w:val="center"/>
              <w:rPr>
                <w:b/>
                <w:bCs/>
              </w:rPr>
            </w:pPr>
            <w:r w:rsidRPr="00DD2793">
              <w:rPr>
                <w:b/>
                <w:bCs/>
              </w:rPr>
              <w:t>Czas</w:t>
            </w:r>
            <w:r>
              <w:rPr>
                <w:b/>
                <w:bCs/>
              </w:rPr>
              <w:t xml:space="preserve"> [s]</w:t>
            </w:r>
          </w:p>
        </w:tc>
        <w:tc>
          <w:tcPr>
            <w:tcW w:w="300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BFBFBF" w:themeFill="background1" w:themeFillShade="BF"/>
          </w:tcPr>
          <w:p w14:paraId="76EEBAF2" w14:textId="643B6DDE" w:rsidR="00DD2793" w:rsidRPr="00DD2793" w:rsidRDefault="00DD2793" w:rsidP="00DD2793">
            <w:pPr>
              <w:jc w:val="center"/>
              <w:rPr>
                <w:b/>
                <w:bCs/>
                <w:noProof/>
              </w:rPr>
            </w:pPr>
            <w:r w:rsidRPr="00DD2793">
              <w:rPr>
                <w:b/>
                <w:bCs/>
                <w:noProof/>
              </w:rPr>
              <w:t>Rezultat</w:t>
            </w:r>
          </w:p>
        </w:tc>
      </w:tr>
      <w:tr w:rsidR="00747AAC" w14:paraId="52A0FEDE" w14:textId="77777777" w:rsidTr="00597A1E">
        <w:tc>
          <w:tcPr>
            <w:tcW w:w="3005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34A4DC8F" w14:textId="1D0264DD" w:rsidR="00747AAC" w:rsidRDefault="00747AAC" w:rsidP="00597A1E">
            <w:pPr>
              <w:jc w:val="center"/>
            </w:pPr>
            <w:r>
              <w:t>5</w:t>
            </w:r>
          </w:p>
        </w:tc>
        <w:tc>
          <w:tcPr>
            <w:tcW w:w="3005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33AE3643" w14:textId="27DB2513" w:rsidR="00747AAC" w:rsidRDefault="00DD2793" w:rsidP="00597A1E">
            <w:pPr>
              <w:jc w:val="center"/>
            </w:pPr>
            <w:r w:rsidRPr="00DD2793">
              <w:t>13.8042</w:t>
            </w:r>
          </w:p>
        </w:tc>
        <w:tc>
          <w:tcPr>
            <w:tcW w:w="3006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14:paraId="3D6479CA" w14:textId="70534903" w:rsidR="00747AAC" w:rsidRDefault="00747AAC" w:rsidP="00747AAC">
            <w:r>
              <w:rPr>
                <w:noProof/>
              </w:rPr>
              <w:drawing>
                <wp:inline distT="0" distB="0" distL="0" distR="0" wp14:anchorId="0F2D4E98" wp14:editId="0287BEBE">
                  <wp:extent cx="1440000" cy="1080965"/>
                  <wp:effectExtent l="0" t="0" r="8255" b="5080"/>
                  <wp:docPr id="4" name="Obraz 4" descr="https://scontent-vie1-1.xx.fbcdn.net/v/t1.15752-0/p280x280/64858132_413468806164348_8658448477241475072_n.png?_nc_cat=109&amp;_nc_ht=scontent-vie1-1.xx&amp;oh=0a4a2e6d704948579d0869ccd94dd810&amp;oe=5DC43EA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scontent-vie1-1.xx.fbcdn.net/v/t1.15752-0/p280x280/64858132_413468806164348_8658448477241475072_n.png?_nc_cat=109&amp;_nc_ht=scontent-vie1-1.xx&amp;oh=0a4a2e6d704948579d0869ccd94dd810&amp;oe=5DC43EA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0000" cy="10809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7AAC" w14:paraId="7F88FC11" w14:textId="77777777" w:rsidTr="00597A1E">
        <w:tc>
          <w:tcPr>
            <w:tcW w:w="3005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055E653E" w14:textId="710A7EAB" w:rsidR="00747AAC" w:rsidRDefault="00747AAC" w:rsidP="00597A1E">
            <w:pPr>
              <w:jc w:val="center"/>
            </w:pPr>
            <w:r>
              <w:t>10</w:t>
            </w:r>
          </w:p>
        </w:tc>
        <w:tc>
          <w:tcPr>
            <w:tcW w:w="3005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115E9FCB" w14:textId="0EE8DC4D" w:rsidR="00747AAC" w:rsidRDefault="00DD2793" w:rsidP="00597A1E">
            <w:pPr>
              <w:jc w:val="center"/>
            </w:pPr>
            <w:r w:rsidRPr="00DD2793">
              <w:t>16.6009</w:t>
            </w:r>
          </w:p>
        </w:tc>
        <w:tc>
          <w:tcPr>
            <w:tcW w:w="3006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14:paraId="7624DEEC" w14:textId="02573472" w:rsidR="00747AAC" w:rsidRDefault="00747AAC" w:rsidP="00747AAC">
            <w:r>
              <w:rPr>
                <w:noProof/>
              </w:rPr>
              <w:drawing>
                <wp:inline distT="0" distB="0" distL="0" distR="0" wp14:anchorId="4E185B4F" wp14:editId="469E28AB">
                  <wp:extent cx="1440000" cy="1080965"/>
                  <wp:effectExtent l="0" t="0" r="8255" b="5080"/>
                  <wp:docPr id="10" name="Obraz 10" descr="https://scontent-vie1-1.xx.fbcdn.net/v/t1.15752-0/p280x280/64350070_1542802475855409_5311339377811521536_n.png?_nc_cat=100&amp;_nc_ht=scontent-vie1-1.xx&amp;oh=53b8475fb29275389b26831bf68efd3d&amp;oe=5D8166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scontent-vie1-1.xx.fbcdn.net/v/t1.15752-0/p280x280/64350070_1542802475855409_5311339377811521536_n.png?_nc_cat=100&amp;_nc_ht=scontent-vie1-1.xx&amp;oh=53b8475fb29275389b26831bf68efd3d&amp;oe=5D8166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0000" cy="10809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7AAC" w14:paraId="12ACCA31" w14:textId="77777777" w:rsidTr="00597A1E">
        <w:tc>
          <w:tcPr>
            <w:tcW w:w="3005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453B0D97" w14:textId="36580D92" w:rsidR="00747AAC" w:rsidRDefault="00747AAC" w:rsidP="00597A1E">
            <w:pPr>
              <w:jc w:val="center"/>
            </w:pPr>
            <w:r>
              <w:t>30</w:t>
            </w:r>
          </w:p>
        </w:tc>
        <w:tc>
          <w:tcPr>
            <w:tcW w:w="3005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0585259D" w14:textId="539200DC" w:rsidR="00747AAC" w:rsidRDefault="00DD2793" w:rsidP="00597A1E">
            <w:pPr>
              <w:jc w:val="center"/>
            </w:pPr>
            <w:r w:rsidRPr="00DD2793">
              <w:t>23.9173</w:t>
            </w:r>
          </w:p>
        </w:tc>
        <w:tc>
          <w:tcPr>
            <w:tcW w:w="3006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14:paraId="60009DA6" w14:textId="59F3D518" w:rsidR="00747AAC" w:rsidRDefault="00747AAC" w:rsidP="00747AAC">
            <w:r>
              <w:rPr>
                <w:noProof/>
              </w:rPr>
              <w:drawing>
                <wp:inline distT="0" distB="0" distL="0" distR="0" wp14:anchorId="7F12E9EC" wp14:editId="0EC8F2B3">
                  <wp:extent cx="1440000" cy="1080965"/>
                  <wp:effectExtent l="0" t="0" r="8255" b="5080"/>
                  <wp:docPr id="11" name="Obraz 11" descr="https://scontent-vie1-1.xx.fbcdn.net/v/t1.15752-0/p280x280/64574157_682292012216500_1742053471290392576_n.png?_nc_cat=110&amp;_nc_ht=scontent-vie1-1.xx&amp;oh=1f7b3fd7af44cbca1ffe7801e19cfa68&amp;oe=5D8745D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s://scontent-vie1-1.xx.fbcdn.net/v/t1.15752-0/p280x280/64574157_682292012216500_1742053471290392576_n.png?_nc_cat=110&amp;_nc_ht=scontent-vie1-1.xx&amp;oh=1f7b3fd7af44cbca1ffe7801e19cfa68&amp;oe=5D8745D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0000" cy="10809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7AAC" w14:paraId="40129797" w14:textId="77777777" w:rsidTr="00597A1E">
        <w:tc>
          <w:tcPr>
            <w:tcW w:w="3005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09D567F6" w14:textId="7F7F20C2" w:rsidR="00747AAC" w:rsidRDefault="00747AAC" w:rsidP="00597A1E">
            <w:pPr>
              <w:jc w:val="center"/>
            </w:pPr>
            <w:r>
              <w:t>50</w:t>
            </w:r>
          </w:p>
        </w:tc>
        <w:tc>
          <w:tcPr>
            <w:tcW w:w="3005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5B01F7A5" w14:textId="7D3670CF" w:rsidR="00747AAC" w:rsidRDefault="00DD2793" w:rsidP="00597A1E">
            <w:pPr>
              <w:jc w:val="center"/>
            </w:pPr>
            <w:r w:rsidRPr="00DD2793">
              <w:t>32.1755</w:t>
            </w:r>
          </w:p>
        </w:tc>
        <w:tc>
          <w:tcPr>
            <w:tcW w:w="3006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14:paraId="75866661" w14:textId="5438620C" w:rsidR="00747AAC" w:rsidRDefault="00DC644A" w:rsidP="00747AAC">
            <w:r>
              <w:rPr>
                <w:noProof/>
              </w:rPr>
              <w:drawing>
                <wp:inline distT="0" distB="0" distL="0" distR="0" wp14:anchorId="76A84B90" wp14:editId="23E43678">
                  <wp:extent cx="1440000" cy="1080965"/>
                  <wp:effectExtent l="0" t="0" r="8255" b="5080"/>
                  <wp:docPr id="14" name="Obraz 14" descr="https://scontent-vie1-1.xx.fbcdn.net/v/t1.15752-0/p280x280/64548095_2797684070247859_5394026814043586560_n.png?_nc_cat=102&amp;_nc_ht=scontent-vie1-1.xx&amp;oh=250d7a5e8fa356682a8c3d1748089c7a&amp;oe=5D820F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https://scontent-vie1-1.xx.fbcdn.net/v/t1.15752-0/p280x280/64548095_2797684070247859_5394026814043586560_n.png?_nc_cat=102&amp;_nc_ht=scontent-vie1-1.xx&amp;oh=250d7a5e8fa356682a8c3d1748089c7a&amp;oe=5D820F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0000" cy="10809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7AAC" w14:paraId="399E67F8" w14:textId="77777777" w:rsidTr="00597A1E">
        <w:tc>
          <w:tcPr>
            <w:tcW w:w="3005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244E5B8A" w14:textId="04DE85CE" w:rsidR="00747AAC" w:rsidRDefault="00747AAC" w:rsidP="00597A1E">
            <w:pPr>
              <w:jc w:val="center"/>
            </w:pPr>
            <w:r>
              <w:t>100</w:t>
            </w:r>
          </w:p>
        </w:tc>
        <w:tc>
          <w:tcPr>
            <w:tcW w:w="3005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6D1A953F" w14:textId="6963192D" w:rsidR="00747AAC" w:rsidRDefault="00DD2793" w:rsidP="00597A1E">
            <w:pPr>
              <w:jc w:val="center"/>
            </w:pPr>
            <w:r w:rsidRPr="00DD2793">
              <w:t>52.0394</w:t>
            </w:r>
          </w:p>
        </w:tc>
        <w:tc>
          <w:tcPr>
            <w:tcW w:w="3006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14:paraId="2FDC831B" w14:textId="4E97C361" w:rsidR="00747AAC" w:rsidRDefault="00DC644A" w:rsidP="00747AAC">
            <w:r>
              <w:rPr>
                <w:noProof/>
              </w:rPr>
              <w:drawing>
                <wp:inline distT="0" distB="0" distL="0" distR="0" wp14:anchorId="6A769BF6" wp14:editId="0CBB4188">
                  <wp:extent cx="1440000" cy="1080965"/>
                  <wp:effectExtent l="0" t="0" r="8255" b="5080"/>
                  <wp:docPr id="13" name="Obraz 13" descr="https://scontent-vie1-1.xx.fbcdn.net/v/t1.15752-0/p280x280/64850878_600445393778935_3378520845260423168_n.png?_nc_cat=104&amp;_nc_ht=scontent-vie1-1.xx&amp;oh=7e037bddd76ec2cee1bc576dbf9ad5e1&amp;oe=5DC4DE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https://scontent-vie1-1.xx.fbcdn.net/v/t1.15752-0/p280x280/64850878_600445393778935_3378520845260423168_n.png?_nc_cat=104&amp;_nc_ht=scontent-vie1-1.xx&amp;oh=7e037bddd76ec2cee1bc576dbf9ad5e1&amp;oe=5DC4DE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0000" cy="10809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7AAC" w14:paraId="7A2F7766" w14:textId="77777777" w:rsidTr="00597A1E">
        <w:tc>
          <w:tcPr>
            <w:tcW w:w="3005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6AE31D86" w14:textId="2561D4A3" w:rsidR="00747AAC" w:rsidRDefault="00747AAC" w:rsidP="00597A1E">
            <w:pPr>
              <w:jc w:val="center"/>
            </w:pPr>
            <w:r>
              <w:t>250</w:t>
            </w:r>
          </w:p>
        </w:tc>
        <w:tc>
          <w:tcPr>
            <w:tcW w:w="3005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25F09425" w14:textId="00479DBA" w:rsidR="00747AAC" w:rsidRDefault="00DD2793" w:rsidP="00597A1E">
            <w:pPr>
              <w:jc w:val="center"/>
            </w:pPr>
            <w:r w:rsidRPr="00DD2793">
              <w:t>113.8634</w:t>
            </w:r>
          </w:p>
        </w:tc>
        <w:tc>
          <w:tcPr>
            <w:tcW w:w="3006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197009AA" w14:textId="71C25B8D" w:rsidR="00747AAC" w:rsidRDefault="00DC644A" w:rsidP="00747AAC">
            <w:r>
              <w:rPr>
                <w:noProof/>
              </w:rPr>
              <w:drawing>
                <wp:inline distT="0" distB="0" distL="0" distR="0" wp14:anchorId="0B24DCE8" wp14:editId="34C985A4">
                  <wp:extent cx="1440000" cy="1080965"/>
                  <wp:effectExtent l="0" t="0" r="8255" b="5080"/>
                  <wp:docPr id="12" name="Obraz 12" descr="https://scontent-vie1-1.xx.fbcdn.net/v/t1.15752-0/p280x280/64962755_605132549978666_6427659647863226368_n.png?_nc_cat=108&amp;_nc_ht=scontent-vie1-1.xx&amp;oh=64110cfd423a759fb33414f31470ca20&amp;oe=5D854DD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s://scontent-vie1-1.xx.fbcdn.net/v/t1.15752-0/p280x280/64962755_605132549978666_6427659647863226368_n.png?_nc_cat=108&amp;_nc_ht=scontent-vie1-1.xx&amp;oh=64110cfd423a759fb33414f31470ca20&amp;oe=5D854DD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0000" cy="10809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CDB6598" w14:textId="6F47C80D" w:rsidR="00B91EF1" w:rsidRDefault="00B91EF1" w:rsidP="00B91EF1">
      <w:pPr>
        <w:pStyle w:val="Nagwek2"/>
      </w:pPr>
      <w:r>
        <w:t>Wnioski</w:t>
      </w:r>
    </w:p>
    <w:p w14:paraId="4260358A" w14:textId="2C0C0D8B" w:rsidR="00B91EF1" w:rsidRDefault="00B91EF1" w:rsidP="00B91EF1">
      <w:r>
        <w:t>Dla małych wartości sample obliczenia są stosunkowo szybkie lecz mamy do czynienia z szumem, im większa wartość sample tym grupy są bardziej wyraźne, ale rośnie też czas.</w:t>
      </w:r>
    </w:p>
    <w:p w14:paraId="177C9D96" w14:textId="67B6925A" w:rsidR="00B91EF1" w:rsidRPr="001C6EAB" w:rsidRDefault="00B91EF1" w:rsidP="00B91EF1">
      <w:r>
        <w:t>Za</w:t>
      </w:r>
      <w:r w:rsidR="001C6EAB">
        <w:t xml:space="preserve"> optymalną wartość możemy przyjąć </w:t>
      </w:r>
      <w:r w:rsidR="001C6EAB" w:rsidRPr="001C6EAB">
        <w:rPr>
          <w:b/>
          <w:bCs/>
        </w:rPr>
        <w:t>50</w:t>
      </w:r>
      <w:r w:rsidR="001C6EAB">
        <w:t xml:space="preserve"> gdyż klastry już są wyraźnie oddzielone, a czasy jeszcze są nie są bardzo duże.</w:t>
      </w:r>
    </w:p>
    <w:p w14:paraId="2FB1AEDE" w14:textId="77777777" w:rsidR="00597A1E" w:rsidRDefault="00597A1E">
      <w:pPr>
        <w:jc w:val="left"/>
        <w:rPr>
          <w:rFonts w:ascii="Arial" w:eastAsiaTheme="majorEastAsia" w:hAnsi="Arial" w:cstheme="majorBidi"/>
          <w:b/>
          <w:color w:val="000000" w:themeColor="text1"/>
          <w:sz w:val="24"/>
          <w:szCs w:val="26"/>
        </w:rPr>
      </w:pPr>
      <w:r>
        <w:br w:type="page"/>
      </w:r>
    </w:p>
    <w:p w14:paraId="5C7A2A8F" w14:textId="3D8522B5" w:rsidR="00597A1E" w:rsidRDefault="00597A1E" w:rsidP="0063103D">
      <w:pPr>
        <w:pStyle w:val="Nagwek1"/>
      </w:pPr>
      <w:r>
        <w:lastRenderedPageBreak/>
        <w:t>Parametr „</w:t>
      </w:r>
      <w:r w:rsidRPr="00597A1E">
        <w:t>neighbours</w:t>
      </w:r>
      <w:r>
        <w:t>”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CC1781" w14:paraId="196D8A60" w14:textId="77777777" w:rsidTr="00076F39">
        <w:tc>
          <w:tcPr>
            <w:tcW w:w="300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BFBFBF" w:themeFill="background1" w:themeFillShade="BF"/>
          </w:tcPr>
          <w:p w14:paraId="55BF9AB9" w14:textId="13A7249D" w:rsidR="00597A1E" w:rsidRPr="00DD2793" w:rsidRDefault="00597A1E" w:rsidP="00076F3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</w:t>
            </w:r>
            <w:r w:rsidRPr="00597A1E">
              <w:rPr>
                <w:b/>
                <w:bCs/>
              </w:rPr>
              <w:t>eighbours</w:t>
            </w:r>
          </w:p>
        </w:tc>
        <w:tc>
          <w:tcPr>
            <w:tcW w:w="300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BFBFBF" w:themeFill="background1" w:themeFillShade="BF"/>
          </w:tcPr>
          <w:p w14:paraId="329F7ED4" w14:textId="77777777" w:rsidR="00597A1E" w:rsidRPr="00DD2793" w:rsidRDefault="00597A1E" w:rsidP="00076F39">
            <w:pPr>
              <w:jc w:val="center"/>
              <w:rPr>
                <w:b/>
                <w:bCs/>
              </w:rPr>
            </w:pPr>
            <w:r w:rsidRPr="00DD2793">
              <w:rPr>
                <w:b/>
                <w:bCs/>
              </w:rPr>
              <w:t>Czas</w:t>
            </w:r>
            <w:r>
              <w:rPr>
                <w:b/>
                <w:bCs/>
              </w:rPr>
              <w:t xml:space="preserve"> [s]</w:t>
            </w:r>
          </w:p>
        </w:tc>
        <w:tc>
          <w:tcPr>
            <w:tcW w:w="300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BFBFBF" w:themeFill="background1" w:themeFillShade="BF"/>
          </w:tcPr>
          <w:p w14:paraId="2BD159C4" w14:textId="77777777" w:rsidR="00597A1E" w:rsidRPr="00DD2793" w:rsidRDefault="00597A1E" w:rsidP="00076F39">
            <w:pPr>
              <w:jc w:val="center"/>
              <w:rPr>
                <w:b/>
                <w:bCs/>
                <w:noProof/>
              </w:rPr>
            </w:pPr>
            <w:r w:rsidRPr="00DD2793">
              <w:rPr>
                <w:b/>
                <w:bCs/>
                <w:noProof/>
              </w:rPr>
              <w:t>Rezultat</w:t>
            </w:r>
          </w:p>
        </w:tc>
      </w:tr>
      <w:tr w:rsidR="00597A1E" w14:paraId="0102799A" w14:textId="77777777" w:rsidTr="00076F39">
        <w:tc>
          <w:tcPr>
            <w:tcW w:w="3005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1A623402" w14:textId="31DDC4FD" w:rsidR="00597A1E" w:rsidRDefault="0063103D" w:rsidP="00076F39">
            <w:pPr>
              <w:jc w:val="center"/>
            </w:pPr>
            <w:r>
              <w:t>1</w:t>
            </w:r>
          </w:p>
        </w:tc>
        <w:tc>
          <w:tcPr>
            <w:tcW w:w="3005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4471EDDE" w14:textId="07D5E1C9" w:rsidR="00597A1E" w:rsidRDefault="00CC1781" w:rsidP="00076F39">
            <w:pPr>
              <w:jc w:val="center"/>
            </w:pPr>
            <w:r w:rsidRPr="00CC1781">
              <w:t>365.0772</w:t>
            </w:r>
          </w:p>
        </w:tc>
        <w:tc>
          <w:tcPr>
            <w:tcW w:w="3006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14:paraId="61BF3FE1" w14:textId="45390BE4" w:rsidR="00597A1E" w:rsidRDefault="00CC1781" w:rsidP="00076F39">
            <w:r>
              <w:rPr>
                <w:noProof/>
              </w:rPr>
              <w:drawing>
                <wp:inline distT="0" distB="0" distL="0" distR="0" wp14:anchorId="232A143C" wp14:editId="3A93B1D2">
                  <wp:extent cx="1440000" cy="1080080"/>
                  <wp:effectExtent l="0" t="0" r="8255" b="6350"/>
                  <wp:docPr id="28" name="Obraz 28" descr="https://scontent-waw1-1.xx.fbcdn.net/v/t1.15752-9/s2048x2048/65188282_388533335095661_3273403977412116480_n.png?_nc_cat=109&amp;_nc_ht=scontent-waw1-1.xx&amp;oh=a194aa94612666c72e0a20f0e8f4d99f&amp;oe=5D9629C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https://scontent-waw1-1.xx.fbcdn.net/v/t1.15752-9/s2048x2048/65188282_388533335095661_3273403977412116480_n.png?_nc_cat=109&amp;_nc_ht=scontent-waw1-1.xx&amp;oh=a194aa94612666c72e0a20f0e8f4d99f&amp;oe=5D9629C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0000" cy="1080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97A1E" w14:paraId="3BD516A5" w14:textId="77777777" w:rsidTr="00076F39">
        <w:tc>
          <w:tcPr>
            <w:tcW w:w="3005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45AF5E06" w14:textId="47F45146" w:rsidR="00597A1E" w:rsidRDefault="0063103D" w:rsidP="00076F39">
            <w:pPr>
              <w:jc w:val="center"/>
            </w:pPr>
            <w:r>
              <w:t>10</w:t>
            </w:r>
          </w:p>
        </w:tc>
        <w:tc>
          <w:tcPr>
            <w:tcW w:w="3005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73B6E411" w14:textId="4D09D392" w:rsidR="00597A1E" w:rsidRDefault="0063103D" w:rsidP="00076F39">
            <w:pPr>
              <w:jc w:val="center"/>
            </w:pPr>
            <w:r w:rsidRPr="0063103D">
              <w:t>388.4651</w:t>
            </w:r>
          </w:p>
        </w:tc>
        <w:tc>
          <w:tcPr>
            <w:tcW w:w="3006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14:paraId="4A5862DA" w14:textId="2F087C1D" w:rsidR="00597A1E" w:rsidRDefault="0063103D" w:rsidP="00076F39">
            <w:r>
              <w:rPr>
                <w:noProof/>
              </w:rPr>
              <w:drawing>
                <wp:inline distT="0" distB="0" distL="0" distR="0" wp14:anchorId="4046AE89" wp14:editId="477A1754">
                  <wp:extent cx="1440000" cy="1080080"/>
                  <wp:effectExtent l="0" t="0" r="8255" b="6350"/>
                  <wp:docPr id="27" name="Obraz 27" descr="https://scontent-waw1-1.xx.fbcdn.net/v/t1.15752-9/s2048x2048/64373721_288455278600323_5146185829307121664_n.png?_nc_cat=100&amp;_nc_ht=scontent-waw1-1.xx&amp;oh=952cdc5dce699ea0d5a67c9768d173d0&amp;oe=5DC25B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https://scontent-waw1-1.xx.fbcdn.net/v/t1.15752-9/s2048x2048/64373721_288455278600323_5146185829307121664_n.png?_nc_cat=100&amp;_nc_ht=scontent-waw1-1.xx&amp;oh=952cdc5dce699ea0d5a67c9768d173d0&amp;oe=5DC25B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0000" cy="1080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97A1E" w14:paraId="1013EA98" w14:textId="77777777" w:rsidTr="00076F39">
        <w:tc>
          <w:tcPr>
            <w:tcW w:w="3005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78D27C6C" w14:textId="197B8D2C" w:rsidR="00597A1E" w:rsidRDefault="001C6EAB" w:rsidP="00076F39">
            <w:pPr>
              <w:jc w:val="center"/>
            </w:pPr>
            <w:r>
              <w:t>50</w:t>
            </w:r>
          </w:p>
        </w:tc>
        <w:tc>
          <w:tcPr>
            <w:tcW w:w="3005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3DFC3C30" w14:textId="14B4D7B6" w:rsidR="00597A1E" w:rsidRDefault="001C6EAB" w:rsidP="00076F39">
            <w:pPr>
              <w:jc w:val="center"/>
            </w:pPr>
            <w:r w:rsidRPr="001C6EAB">
              <w:t>379.6224</w:t>
            </w:r>
          </w:p>
        </w:tc>
        <w:tc>
          <w:tcPr>
            <w:tcW w:w="3006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14:paraId="109DC825" w14:textId="5D588681" w:rsidR="00597A1E" w:rsidRDefault="001C6EAB" w:rsidP="00076F39">
            <w:r>
              <w:rPr>
                <w:noProof/>
              </w:rPr>
              <w:drawing>
                <wp:inline distT="0" distB="0" distL="0" distR="0" wp14:anchorId="39800B3F" wp14:editId="676461C3">
                  <wp:extent cx="1440000" cy="1080080"/>
                  <wp:effectExtent l="0" t="0" r="8255" b="6350"/>
                  <wp:docPr id="23" name="Obraz 23" descr="https://scontent-waw1-1.xx.fbcdn.net/v/t1.15752-9/s2048x2048/64599863_607372653104011_336629177199362048_n.png?_nc_cat=110&amp;_nc_ht=scontent-waw1-1.xx&amp;oh=eb6620bf2b08c56914903e08e0bb3edd&amp;oe=5D93F42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https://scontent-waw1-1.xx.fbcdn.net/v/t1.15752-9/s2048x2048/64599863_607372653104011_336629177199362048_n.png?_nc_cat=110&amp;_nc_ht=scontent-waw1-1.xx&amp;oh=eb6620bf2b08c56914903e08e0bb3edd&amp;oe=5D93F42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0000" cy="1080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97A1E" w14:paraId="62259AA2" w14:textId="77777777" w:rsidTr="00076F39">
        <w:tc>
          <w:tcPr>
            <w:tcW w:w="3005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671B70B4" w14:textId="1B496ADC" w:rsidR="00597A1E" w:rsidRDefault="001C6EAB" w:rsidP="00076F39">
            <w:pPr>
              <w:jc w:val="center"/>
            </w:pPr>
            <w:r>
              <w:t>100</w:t>
            </w:r>
          </w:p>
        </w:tc>
        <w:tc>
          <w:tcPr>
            <w:tcW w:w="3005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22BF9F08" w14:textId="38DD2958" w:rsidR="00597A1E" w:rsidRDefault="001C6EAB" w:rsidP="00076F39">
            <w:pPr>
              <w:jc w:val="center"/>
            </w:pPr>
            <w:r w:rsidRPr="001C6EAB">
              <w:t>416.9872</w:t>
            </w:r>
          </w:p>
        </w:tc>
        <w:tc>
          <w:tcPr>
            <w:tcW w:w="3006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14:paraId="2C44B021" w14:textId="69887E72" w:rsidR="00597A1E" w:rsidRDefault="001C6EAB" w:rsidP="00076F39">
            <w:r>
              <w:rPr>
                <w:noProof/>
              </w:rPr>
              <w:drawing>
                <wp:inline distT="0" distB="0" distL="0" distR="0" wp14:anchorId="66728F88" wp14:editId="25E70047">
                  <wp:extent cx="1440000" cy="1080080"/>
                  <wp:effectExtent l="0" t="0" r="8255" b="6350"/>
                  <wp:docPr id="22" name="Obraz 22" descr="https://scontent-waw1-1.xx.fbcdn.net/v/t1.15752-9/s2048x2048/65033192_2357611567897948_3529452107780325376_n.png?_nc_cat=109&amp;_nc_ht=scontent-waw1-1.xx&amp;oh=c8f8de1dea477f58e569e7826e9752f1&amp;oe=5D90AE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https://scontent-waw1-1.xx.fbcdn.net/v/t1.15752-9/s2048x2048/65033192_2357611567897948_3529452107780325376_n.png?_nc_cat=109&amp;_nc_ht=scontent-waw1-1.xx&amp;oh=c8f8de1dea477f58e569e7826e9752f1&amp;oe=5D90AE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0000" cy="1080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97A1E" w14:paraId="3BE04250" w14:textId="77777777" w:rsidTr="00076F39">
        <w:tc>
          <w:tcPr>
            <w:tcW w:w="3005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57AA1EFA" w14:textId="3179F9BC" w:rsidR="00597A1E" w:rsidRDefault="00597A1E" w:rsidP="00076F39">
            <w:pPr>
              <w:jc w:val="center"/>
            </w:pPr>
            <w:r>
              <w:t>500</w:t>
            </w:r>
          </w:p>
        </w:tc>
        <w:tc>
          <w:tcPr>
            <w:tcW w:w="3005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34734CC4" w14:textId="4F794E36" w:rsidR="00597A1E" w:rsidRDefault="00597A1E" w:rsidP="00076F39">
            <w:pPr>
              <w:jc w:val="center"/>
            </w:pPr>
            <w:r w:rsidRPr="00597A1E">
              <w:t>447.7580</w:t>
            </w:r>
          </w:p>
        </w:tc>
        <w:tc>
          <w:tcPr>
            <w:tcW w:w="3006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4654BCEA" w14:textId="3B48FD0B" w:rsidR="00597A1E" w:rsidRDefault="00597A1E" w:rsidP="00076F39">
            <w:r>
              <w:rPr>
                <w:noProof/>
              </w:rPr>
              <w:drawing>
                <wp:inline distT="0" distB="0" distL="0" distR="0" wp14:anchorId="7A2073FF" wp14:editId="4A0F039C">
                  <wp:extent cx="1440000" cy="1080080"/>
                  <wp:effectExtent l="0" t="0" r="8255" b="6350"/>
                  <wp:docPr id="21" name="Obraz 21" descr="https://scontent-vie1-1.xx.fbcdn.net/v/t1.15752-9/s2048x2048/64474854_2459256327420327_457751137596997632_n.png?_nc_cat=109&amp;_nc_ht=scontent-vie1-1.xx&amp;oh=d90b725559fd9857e32d482876bd48ab&amp;oe=5DC6346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https://scontent-vie1-1.xx.fbcdn.net/v/t1.15752-9/s2048x2048/64474854_2459256327420327_457751137596997632_n.png?_nc_cat=109&amp;_nc_ht=scontent-vie1-1.xx&amp;oh=d90b725559fd9857e32d482876bd48ab&amp;oe=5DC6346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0000" cy="1080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482A9EF" w14:textId="4AC563EF" w:rsidR="0063103D" w:rsidRDefault="0063103D" w:rsidP="00747AAC"/>
    <w:p w14:paraId="532BE0F4" w14:textId="6A86C35F" w:rsidR="0063103D" w:rsidRDefault="0063103D" w:rsidP="0063103D">
      <w:pPr>
        <w:pStyle w:val="Nagwek2"/>
      </w:pPr>
      <w:r>
        <w:t>Wnioski</w:t>
      </w:r>
    </w:p>
    <w:p w14:paraId="4F01F07F" w14:textId="2B85819E" w:rsidR="0063103D" w:rsidRDefault="0063103D" w:rsidP="0063103D">
      <w:r>
        <w:t xml:space="preserve">Im większa wartość tym lepszy podział na klastry, </w:t>
      </w:r>
      <w:r w:rsidR="00EE5642">
        <w:t>podczas gdy wzrost czasu nie jest zbyt znaczący.</w:t>
      </w:r>
    </w:p>
    <w:p w14:paraId="380AC02F" w14:textId="7208C3B9" w:rsidR="00EE5642" w:rsidRPr="0063103D" w:rsidRDefault="00EE5642" w:rsidP="0063103D">
      <w:r>
        <w:t>Warto zauważyć, że domyślną wartością dla tego parametru jest 150, a zważywszy że zarówno dla 50 jak i 100 otrzymujemy całkiem zadowalające wyniki, warto ją dostosowywać w praktyce, jako że 150 to już niepotrzebnie dużo.</w:t>
      </w:r>
    </w:p>
    <w:p w14:paraId="1197A749" w14:textId="7AA97CF6" w:rsidR="0063103D" w:rsidRDefault="0063103D" w:rsidP="0063103D">
      <w:r>
        <w:br w:type="page"/>
      </w:r>
    </w:p>
    <w:p w14:paraId="01F95EBC" w14:textId="4ACA01D7" w:rsidR="0063103D" w:rsidRDefault="0063103D" w:rsidP="0063103D">
      <w:pPr>
        <w:pStyle w:val="Nagwek1"/>
      </w:pPr>
      <w:r>
        <w:lastRenderedPageBreak/>
        <w:t>Parametr „</w:t>
      </w:r>
      <w:r w:rsidRPr="0063103D">
        <w:t>perplexity</w:t>
      </w:r>
      <w:r>
        <w:t>”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0F01AC" w14:paraId="466989AB" w14:textId="77777777" w:rsidTr="00076F39">
        <w:tc>
          <w:tcPr>
            <w:tcW w:w="300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BFBFBF" w:themeFill="background1" w:themeFillShade="BF"/>
          </w:tcPr>
          <w:p w14:paraId="56B40326" w14:textId="20FC7C7C" w:rsidR="0063103D" w:rsidRPr="00DD2793" w:rsidRDefault="0063103D" w:rsidP="00076F3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</w:t>
            </w:r>
            <w:r w:rsidRPr="0063103D">
              <w:rPr>
                <w:b/>
                <w:bCs/>
              </w:rPr>
              <w:t>erplexity</w:t>
            </w:r>
          </w:p>
        </w:tc>
        <w:tc>
          <w:tcPr>
            <w:tcW w:w="300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BFBFBF" w:themeFill="background1" w:themeFillShade="BF"/>
          </w:tcPr>
          <w:p w14:paraId="52E9B321" w14:textId="77777777" w:rsidR="0063103D" w:rsidRPr="00DD2793" w:rsidRDefault="0063103D" w:rsidP="00076F39">
            <w:pPr>
              <w:jc w:val="center"/>
              <w:rPr>
                <w:b/>
                <w:bCs/>
              </w:rPr>
            </w:pPr>
            <w:r w:rsidRPr="00DD2793">
              <w:rPr>
                <w:b/>
                <w:bCs/>
              </w:rPr>
              <w:t>Czas</w:t>
            </w:r>
            <w:r>
              <w:rPr>
                <w:b/>
                <w:bCs/>
              </w:rPr>
              <w:t xml:space="preserve"> [s]</w:t>
            </w:r>
          </w:p>
        </w:tc>
        <w:tc>
          <w:tcPr>
            <w:tcW w:w="300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BFBFBF" w:themeFill="background1" w:themeFillShade="BF"/>
          </w:tcPr>
          <w:p w14:paraId="6A89E02A" w14:textId="77777777" w:rsidR="0063103D" w:rsidRPr="00DD2793" w:rsidRDefault="0063103D" w:rsidP="00076F39">
            <w:pPr>
              <w:jc w:val="center"/>
              <w:rPr>
                <w:b/>
                <w:bCs/>
                <w:noProof/>
              </w:rPr>
            </w:pPr>
            <w:r w:rsidRPr="00DD2793">
              <w:rPr>
                <w:b/>
                <w:bCs/>
                <w:noProof/>
              </w:rPr>
              <w:t>Rezultat</w:t>
            </w:r>
          </w:p>
        </w:tc>
      </w:tr>
      <w:tr w:rsidR="0063103D" w14:paraId="2CFA589E" w14:textId="77777777" w:rsidTr="00076F39">
        <w:tc>
          <w:tcPr>
            <w:tcW w:w="3005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59D339DD" w14:textId="7005FE68" w:rsidR="0063103D" w:rsidRDefault="000F01AC" w:rsidP="00076F39">
            <w:pPr>
              <w:jc w:val="center"/>
            </w:pPr>
            <w:r>
              <w:t>10</w:t>
            </w:r>
          </w:p>
        </w:tc>
        <w:tc>
          <w:tcPr>
            <w:tcW w:w="3005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175FBDD6" w14:textId="6240537A" w:rsidR="0063103D" w:rsidRDefault="000F01AC" w:rsidP="00076F39">
            <w:pPr>
              <w:jc w:val="center"/>
            </w:pPr>
            <w:r w:rsidRPr="000F01AC">
              <w:t>1</w:t>
            </w:r>
            <w:r>
              <w:t>7</w:t>
            </w:r>
            <w:r w:rsidRPr="000F01AC">
              <w:t>.4205</w:t>
            </w:r>
          </w:p>
        </w:tc>
        <w:tc>
          <w:tcPr>
            <w:tcW w:w="3006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14:paraId="4F027975" w14:textId="60F5625C" w:rsidR="0063103D" w:rsidRDefault="000F01AC" w:rsidP="00076F39">
            <w:r>
              <w:rPr>
                <w:noProof/>
              </w:rPr>
              <w:drawing>
                <wp:inline distT="0" distB="0" distL="0" distR="0" wp14:anchorId="675E4878" wp14:editId="25BB7F2D">
                  <wp:extent cx="1440000" cy="1080080"/>
                  <wp:effectExtent l="0" t="0" r="8255" b="6350"/>
                  <wp:docPr id="30" name="Obraz 30" descr="https://scontent-waw1-1.xx.fbcdn.net/v/t1.15752-9/s2048x2048/64958145_397159650932663_5614874603634556928_n.png?_nc_cat=100&amp;_nc_ht=scontent-waw1-1.xx&amp;oh=14c72d584055f1d1072dd93ea4f8f0fe&amp;oe=5D9441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https://scontent-waw1-1.xx.fbcdn.net/v/t1.15752-9/s2048x2048/64958145_397159650932663_5614874603634556928_n.png?_nc_cat=100&amp;_nc_ht=scontent-waw1-1.xx&amp;oh=14c72d584055f1d1072dd93ea4f8f0fe&amp;oe=5D9441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0000" cy="1080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3103D" w14:paraId="598852D0" w14:textId="77777777" w:rsidTr="00076F39">
        <w:tc>
          <w:tcPr>
            <w:tcW w:w="3005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1B267A72" w14:textId="15B0C716" w:rsidR="0063103D" w:rsidRDefault="000F01AC" w:rsidP="00076F39">
            <w:pPr>
              <w:jc w:val="center"/>
            </w:pPr>
            <w:r>
              <w:t>20</w:t>
            </w:r>
          </w:p>
        </w:tc>
        <w:tc>
          <w:tcPr>
            <w:tcW w:w="3005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2E34211C" w14:textId="2F0BBBB5" w:rsidR="0063103D" w:rsidRDefault="000F01AC" w:rsidP="00076F39">
            <w:pPr>
              <w:jc w:val="center"/>
            </w:pPr>
            <w:r w:rsidRPr="000F01AC">
              <w:t>18.4632</w:t>
            </w:r>
          </w:p>
        </w:tc>
        <w:tc>
          <w:tcPr>
            <w:tcW w:w="3006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14:paraId="20E703C5" w14:textId="20A264B6" w:rsidR="0063103D" w:rsidRDefault="000F01AC" w:rsidP="00076F39">
            <w:r>
              <w:rPr>
                <w:noProof/>
              </w:rPr>
              <w:drawing>
                <wp:inline distT="0" distB="0" distL="0" distR="0" wp14:anchorId="1478B4A7" wp14:editId="17745FB3">
                  <wp:extent cx="1440000" cy="1080080"/>
                  <wp:effectExtent l="0" t="0" r="8255" b="6350"/>
                  <wp:docPr id="29" name="Obraz 29" descr="https://scontent-waw1-1.xx.fbcdn.net/v/t1.15752-9/s2048x2048/64763302_2333745720224940_1681935658702077952_n.png?_nc_cat=111&amp;_nc_ht=scontent-waw1-1.xx&amp;oh=223ed6dca0fd08eea3d84ceb38797e4f&amp;oe=5D87E0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https://scontent-waw1-1.xx.fbcdn.net/v/t1.15752-9/s2048x2048/64763302_2333745720224940_1681935658702077952_n.png?_nc_cat=111&amp;_nc_ht=scontent-waw1-1.xx&amp;oh=223ed6dca0fd08eea3d84ceb38797e4f&amp;oe=5D87E0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0000" cy="1080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3103D" w14:paraId="14F13556" w14:textId="77777777" w:rsidTr="00076F39">
        <w:tc>
          <w:tcPr>
            <w:tcW w:w="3005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5DDDE2E2" w14:textId="51396FF4" w:rsidR="0063103D" w:rsidRDefault="000F01AC" w:rsidP="00076F39">
            <w:pPr>
              <w:jc w:val="center"/>
            </w:pPr>
            <w:r>
              <w:t>50</w:t>
            </w:r>
          </w:p>
        </w:tc>
        <w:tc>
          <w:tcPr>
            <w:tcW w:w="3005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2455D278" w14:textId="710D64A5" w:rsidR="0063103D" w:rsidRDefault="000F01AC" w:rsidP="00076F39">
            <w:pPr>
              <w:jc w:val="center"/>
            </w:pPr>
            <w:r w:rsidRPr="000F01AC">
              <w:t>17.1908</w:t>
            </w:r>
          </w:p>
        </w:tc>
        <w:tc>
          <w:tcPr>
            <w:tcW w:w="3006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14:paraId="0B77FB52" w14:textId="0428BED6" w:rsidR="0063103D" w:rsidRDefault="000F01AC" w:rsidP="00076F39">
            <w:r>
              <w:rPr>
                <w:noProof/>
              </w:rPr>
              <w:drawing>
                <wp:inline distT="0" distB="0" distL="0" distR="0" wp14:anchorId="3311F4C9" wp14:editId="657C853D">
                  <wp:extent cx="1440000" cy="1080080"/>
                  <wp:effectExtent l="0" t="0" r="8255" b="6350"/>
                  <wp:docPr id="31" name="Obraz 31" descr="https://scontent-waw1-1.xx.fbcdn.net/v/t1.15752-9/s2048x2048/65000267_339504080285212_1352922051224010752_n.png?_nc_cat=110&amp;_nc_ht=scontent-waw1-1.xx&amp;oh=c92fb47c076a9f12418f3f7b8c1080b3&amp;oe=5D9395C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https://scontent-waw1-1.xx.fbcdn.net/v/t1.15752-9/s2048x2048/65000267_339504080285212_1352922051224010752_n.png?_nc_cat=110&amp;_nc_ht=scontent-waw1-1.xx&amp;oh=c92fb47c076a9f12418f3f7b8c1080b3&amp;oe=5D9395C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0000" cy="1080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3103D" w14:paraId="28E6E27E" w14:textId="77777777" w:rsidTr="00076F39">
        <w:tc>
          <w:tcPr>
            <w:tcW w:w="3005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6FB17FA2" w14:textId="5BDB177D" w:rsidR="0063103D" w:rsidRDefault="000F01AC" w:rsidP="00076F39">
            <w:pPr>
              <w:jc w:val="center"/>
            </w:pPr>
            <w:r>
              <w:t>100</w:t>
            </w:r>
          </w:p>
        </w:tc>
        <w:tc>
          <w:tcPr>
            <w:tcW w:w="3005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077A6DA7" w14:textId="35C3283B" w:rsidR="0063103D" w:rsidRDefault="00955AAD" w:rsidP="00076F39">
            <w:pPr>
              <w:jc w:val="center"/>
            </w:pPr>
            <w:r w:rsidRPr="00955AAD">
              <w:t>17.4334</w:t>
            </w:r>
          </w:p>
        </w:tc>
        <w:tc>
          <w:tcPr>
            <w:tcW w:w="3006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14:paraId="7ECD669F" w14:textId="355A7F3A" w:rsidR="0063103D" w:rsidRDefault="00955AAD" w:rsidP="00076F39">
            <w:r>
              <w:rPr>
                <w:noProof/>
              </w:rPr>
              <w:drawing>
                <wp:inline distT="0" distB="0" distL="0" distR="0" wp14:anchorId="74BE3FD4" wp14:editId="1B1A1CB9">
                  <wp:extent cx="1440000" cy="1080080"/>
                  <wp:effectExtent l="0" t="0" r="8255" b="6350"/>
                  <wp:docPr id="193" name="Obraz 193" descr="https://scontent-waw1-1.xx.fbcdn.net/v/t1.15752-9/s2048x2048/64629166_2137033586418610_7480736348387672064_n.png?_nc_cat=105&amp;_nc_ht=scontent-waw1-1.xx&amp;oh=c96c5f5537c2cd9cd2ccb4f42b4054d6&amp;oe=5DC473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https://scontent-waw1-1.xx.fbcdn.net/v/t1.15752-9/s2048x2048/64629166_2137033586418610_7480736348387672064_n.png?_nc_cat=105&amp;_nc_ht=scontent-waw1-1.xx&amp;oh=c96c5f5537c2cd9cd2ccb4f42b4054d6&amp;oe=5DC473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0000" cy="1080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40AB4" w14:paraId="011BAE58" w14:textId="77777777" w:rsidTr="00F40AB4">
        <w:tc>
          <w:tcPr>
            <w:tcW w:w="3005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3C8BB1A6" w14:textId="1BA5E723" w:rsidR="0063103D" w:rsidRDefault="00F40AB4" w:rsidP="00076F39">
            <w:pPr>
              <w:jc w:val="center"/>
            </w:pPr>
            <w:r>
              <w:t>300</w:t>
            </w:r>
          </w:p>
        </w:tc>
        <w:tc>
          <w:tcPr>
            <w:tcW w:w="3005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562AF7C8" w14:textId="7631AEA8" w:rsidR="0063103D" w:rsidRDefault="00F40AB4" w:rsidP="00076F39">
            <w:pPr>
              <w:jc w:val="center"/>
            </w:pPr>
            <w:r w:rsidRPr="00F40AB4">
              <w:t>18.4589</w:t>
            </w:r>
          </w:p>
        </w:tc>
        <w:tc>
          <w:tcPr>
            <w:tcW w:w="3006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14:paraId="4970A2A0" w14:textId="04D5D1AE" w:rsidR="0063103D" w:rsidRDefault="00F40AB4" w:rsidP="00076F39">
            <w:r>
              <w:rPr>
                <w:noProof/>
              </w:rPr>
              <w:drawing>
                <wp:inline distT="0" distB="0" distL="0" distR="0" wp14:anchorId="1CB0EA0D" wp14:editId="76D87F61">
                  <wp:extent cx="1440000" cy="1080080"/>
                  <wp:effectExtent l="0" t="0" r="8255" b="6350"/>
                  <wp:docPr id="194" name="Obraz 194" descr="https://scontent-waw1-1.xx.fbcdn.net/v/t1.15752-9/s2048x2048/64327349_348182439384324_7333383785762783232_n.png?_nc_cat=104&amp;_nc_ht=scontent-waw1-1.xx&amp;oh=6caf79bf276fef060e7ae6175710d818&amp;oe=5DC3D2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https://scontent-waw1-1.xx.fbcdn.net/v/t1.15752-9/s2048x2048/64327349_348182439384324_7333383785762783232_n.png?_nc_cat=104&amp;_nc_ht=scontent-waw1-1.xx&amp;oh=6caf79bf276fef060e7ae6175710d818&amp;oe=5DC3D2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0000" cy="1080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40AB4" w14:paraId="77550A95" w14:textId="77777777" w:rsidTr="00076F39">
        <w:tc>
          <w:tcPr>
            <w:tcW w:w="3005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3CDC0082" w14:textId="75C847C1" w:rsidR="00F40AB4" w:rsidRDefault="00F40AB4" w:rsidP="00076F39">
            <w:pPr>
              <w:jc w:val="center"/>
            </w:pPr>
            <w:r>
              <w:t>1000</w:t>
            </w:r>
          </w:p>
        </w:tc>
        <w:tc>
          <w:tcPr>
            <w:tcW w:w="3005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5F0C5FC7" w14:textId="519E4507" w:rsidR="00F40AB4" w:rsidRPr="00F40AB4" w:rsidRDefault="00F40AB4" w:rsidP="00076F39">
            <w:pPr>
              <w:jc w:val="center"/>
            </w:pPr>
            <w:r w:rsidRPr="00F40AB4">
              <w:t>18.2168</w:t>
            </w:r>
          </w:p>
        </w:tc>
        <w:tc>
          <w:tcPr>
            <w:tcW w:w="3006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78C34C5A" w14:textId="0A6D7BF1" w:rsidR="00F40AB4" w:rsidRDefault="00F40AB4" w:rsidP="00076F39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7EC348B" wp14:editId="4856F2E0">
                  <wp:extent cx="1440000" cy="1080080"/>
                  <wp:effectExtent l="0" t="0" r="8255" b="6350"/>
                  <wp:docPr id="195" name="Obraz 195" descr="https://scontent-waw1-1.xx.fbcdn.net/v/t1.15752-9/s2048x2048/64667482_819225741812379_8482113677166641152_n.png?_nc_cat=100&amp;_nc_ht=scontent-waw1-1.xx&amp;oh=8ca8f0de34fb42c7de9dc45b7340e9d2&amp;oe=5D8883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 descr="https://scontent-waw1-1.xx.fbcdn.net/v/t1.15752-9/s2048x2048/64667482_819225741812379_8482113677166641152_n.png?_nc_cat=100&amp;_nc_ht=scontent-waw1-1.xx&amp;oh=8ca8f0de34fb42c7de9dc45b7340e9d2&amp;oe=5D8883C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0000" cy="1080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8100CBC" w14:textId="6A9BAF83" w:rsidR="00747AAC" w:rsidRDefault="00747AAC" w:rsidP="00747AAC"/>
    <w:p w14:paraId="71A9176B" w14:textId="49F13F8E" w:rsidR="00F40AB4" w:rsidRDefault="00F40AB4" w:rsidP="00F40AB4">
      <w:pPr>
        <w:pStyle w:val="Nagwek2"/>
      </w:pPr>
      <w:r>
        <w:t>Wnioski</w:t>
      </w:r>
    </w:p>
    <w:p w14:paraId="47200A6B" w14:textId="0979DBC8" w:rsidR="00F40AB4" w:rsidRDefault="00F40AB4" w:rsidP="00F40AB4">
      <w:r>
        <w:t xml:space="preserve">Zgodnie z tym informacją podaną w opisie LargeVis, parametr </w:t>
      </w:r>
      <w:r w:rsidRPr="00F40AB4">
        <w:t>perplexity</w:t>
      </w:r>
      <w:r>
        <w:t xml:space="preserve"> jest dosyć skomplikowany, w tym sensie że trudno jednoznacznie powiązać jego zmianę z wynikami. Warto jednak zauważyć że poniżej 50 mieliśmy do czynienia z szumami, natomiast paramter ten nie miał wpływu na czasy.</w:t>
      </w:r>
    </w:p>
    <w:p w14:paraId="263A289E" w14:textId="5B501C7C" w:rsidR="00CC1781" w:rsidRDefault="00F40AB4" w:rsidP="0056612F">
      <w:r>
        <w:t>Zatem przyjęcie domyślnej wartości (50) lub też trochę wyższej powinno mieć dobry wpływ na wyniki.</w:t>
      </w:r>
    </w:p>
    <w:p w14:paraId="2E45EC74" w14:textId="2B619D0F" w:rsidR="00CC1781" w:rsidRDefault="00CC1781" w:rsidP="00CC1781">
      <w:pPr>
        <w:pStyle w:val="Nagwek1"/>
      </w:pPr>
      <w:r>
        <w:lastRenderedPageBreak/>
        <w:t>Wnioski</w:t>
      </w:r>
    </w:p>
    <w:p w14:paraId="47BCCE29" w14:textId="1EF85AE4" w:rsidR="00CC1781" w:rsidRPr="00CC1781" w:rsidRDefault="0056612F" w:rsidP="00CC1781">
      <w:r>
        <w:t>Metoda LargeVis</w:t>
      </w:r>
      <w:r w:rsidR="003B7AA5">
        <w:t>,</w:t>
      </w:r>
      <w:r>
        <w:t xml:space="preserve"> jako jedyna</w:t>
      </w:r>
      <w:r w:rsidR="003B7AA5">
        <w:t xml:space="preserve"> z dotychczas testowanych,</w:t>
      </w:r>
      <w:r>
        <w:t xml:space="preserve"> dobrze </w:t>
      </w:r>
      <w:r w:rsidR="004068A5">
        <w:t>radzi sobie z oddzielaniem klastrów dla zbiorów średniego rozmiaru. Nie tylko daje poprawne wyniki, ale też robi to w sensownym czasie.</w:t>
      </w:r>
      <w:bookmarkStart w:id="1" w:name="_GoBack"/>
      <w:bookmarkEnd w:id="1"/>
    </w:p>
    <w:sectPr w:rsidR="00CC1781" w:rsidRPr="00CC1781" w:rsidSect="00AD3109">
      <w:footerReference w:type="default" r:id="rId27"/>
      <w:pgSz w:w="11906" w:h="16838"/>
      <w:pgMar w:top="1440" w:right="1440" w:bottom="1440" w:left="1440" w:header="708" w:footer="567" w:gutter="0"/>
      <w:pgBorders w:offsetFrom="page">
        <w:top w:val="single" w:sz="4" w:space="24" w:color="595959" w:themeColor="text1" w:themeTint="A6"/>
        <w:left w:val="single" w:sz="4" w:space="24" w:color="595959" w:themeColor="text1" w:themeTint="A6"/>
        <w:bottom w:val="single" w:sz="4" w:space="24" w:color="595959" w:themeColor="text1" w:themeTint="A6"/>
        <w:right w:val="single" w:sz="4" w:space="24" w:color="595959" w:themeColor="text1" w:themeTint="A6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59F909" w14:textId="77777777" w:rsidR="00D4489C" w:rsidRDefault="00D4489C" w:rsidP="00AD3109">
      <w:pPr>
        <w:spacing w:after="0" w:line="240" w:lineRule="auto"/>
      </w:pPr>
      <w:r>
        <w:separator/>
      </w:r>
    </w:p>
  </w:endnote>
  <w:endnote w:type="continuationSeparator" w:id="0">
    <w:p w14:paraId="3373E353" w14:textId="77777777" w:rsidR="00D4489C" w:rsidRDefault="00D4489C" w:rsidP="00AD31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88193701"/>
      <w:docPartObj>
        <w:docPartGallery w:val="Page Numbers (Bottom of Page)"/>
        <w:docPartUnique/>
      </w:docPartObj>
    </w:sdtPr>
    <w:sdtEndPr/>
    <w:sdtContent>
      <w:p w14:paraId="63B4E8A9" w14:textId="77777777" w:rsidR="00AD3109" w:rsidRDefault="00AD3109">
        <w:pPr>
          <w:pStyle w:val="Stopk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E4E9754" w14:textId="77777777" w:rsidR="00AD3109" w:rsidRDefault="00AD3109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813BC4" w14:textId="77777777" w:rsidR="00D4489C" w:rsidRDefault="00D4489C" w:rsidP="00AD3109">
      <w:pPr>
        <w:spacing w:after="0" w:line="240" w:lineRule="auto"/>
      </w:pPr>
      <w:r>
        <w:separator/>
      </w:r>
    </w:p>
  </w:footnote>
  <w:footnote w:type="continuationSeparator" w:id="0">
    <w:p w14:paraId="1C6282D5" w14:textId="77777777" w:rsidR="00D4489C" w:rsidRDefault="00D4489C" w:rsidP="00AD31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E3773"/>
    <w:multiLevelType w:val="hybridMultilevel"/>
    <w:tmpl w:val="E2F2EC1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875602"/>
    <w:multiLevelType w:val="hybridMultilevel"/>
    <w:tmpl w:val="564E6C2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9927F5"/>
    <w:multiLevelType w:val="hybridMultilevel"/>
    <w:tmpl w:val="33D83EE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2A67D6"/>
    <w:multiLevelType w:val="hybridMultilevel"/>
    <w:tmpl w:val="8BE2F9D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D369BC"/>
    <w:multiLevelType w:val="multilevel"/>
    <w:tmpl w:val="6B4EFEA2"/>
    <w:numStyleLink w:val="AGH-Sprawozdanie-Headings"/>
  </w:abstractNum>
  <w:abstractNum w:abstractNumId="5" w15:restartNumberingAfterBreak="0">
    <w:nsid w:val="0B16776D"/>
    <w:multiLevelType w:val="multilevel"/>
    <w:tmpl w:val="B426B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B8341C3"/>
    <w:multiLevelType w:val="hybridMultilevel"/>
    <w:tmpl w:val="6608C5B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A63DD3"/>
    <w:multiLevelType w:val="hybridMultilevel"/>
    <w:tmpl w:val="235CE070"/>
    <w:lvl w:ilvl="0" w:tplc="0415000F">
      <w:start w:val="1"/>
      <w:numFmt w:val="decimal"/>
      <w:lvlText w:val="%1."/>
      <w:lvlJc w:val="left"/>
      <w:pPr>
        <w:ind w:left="1425" w:hanging="360"/>
      </w:pPr>
    </w:lvl>
    <w:lvl w:ilvl="1" w:tplc="04150019" w:tentative="1">
      <w:start w:val="1"/>
      <w:numFmt w:val="lowerLetter"/>
      <w:lvlText w:val="%2."/>
      <w:lvlJc w:val="left"/>
      <w:pPr>
        <w:ind w:left="2145" w:hanging="360"/>
      </w:pPr>
    </w:lvl>
    <w:lvl w:ilvl="2" w:tplc="0415001B" w:tentative="1">
      <w:start w:val="1"/>
      <w:numFmt w:val="lowerRoman"/>
      <w:lvlText w:val="%3."/>
      <w:lvlJc w:val="right"/>
      <w:pPr>
        <w:ind w:left="2865" w:hanging="180"/>
      </w:pPr>
    </w:lvl>
    <w:lvl w:ilvl="3" w:tplc="0415000F" w:tentative="1">
      <w:start w:val="1"/>
      <w:numFmt w:val="decimal"/>
      <w:lvlText w:val="%4."/>
      <w:lvlJc w:val="left"/>
      <w:pPr>
        <w:ind w:left="3585" w:hanging="360"/>
      </w:pPr>
    </w:lvl>
    <w:lvl w:ilvl="4" w:tplc="04150019" w:tentative="1">
      <w:start w:val="1"/>
      <w:numFmt w:val="lowerLetter"/>
      <w:lvlText w:val="%5."/>
      <w:lvlJc w:val="left"/>
      <w:pPr>
        <w:ind w:left="4305" w:hanging="360"/>
      </w:pPr>
    </w:lvl>
    <w:lvl w:ilvl="5" w:tplc="0415001B" w:tentative="1">
      <w:start w:val="1"/>
      <w:numFmt w:val="lowerRoman"/>
      <w:lvlText w:val="%6."/>
      <w:lvlJc w:val="right"/>
      <w:pPr>
        <w:ind w:left="5025" w:hanging="180"/>
      </w:pPr>
    </w:lvl>
    <w:lvl w:ilvl="6" w:tplc="0415000F" w:tentative="1">
      <w:start w:val="1"/>
      <w:numFmt w:val="decimal"/>
      <w:lvlText w:val="%7."/>
      <w:lvlJc w:val="left"/>
      <w:pPr>
        <w:ind w:left="5745" w:hanging="360"/>
      </w:pPr>
    </w:lvl>
    <w:lvl w:ilvl="7" w:tplc="04150019" w:tentative="1">
      <w:start w:val="1"/>
      <w:numFmt w:val="lowerLetter"/>
      <w:lvlText w:val="%8."/>
      <w:lvlJc w:val="left"/>
      <w:pPr>
        <w:ind w:left="6465" w:hanging="360"/>
      </w:pPr>
    </w:lvl>
    <w:lvl w:ilvl="8" w:tplc="0415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8" w15:restartNumberingAfterBreak="0">
    <w:nsid w:val="162F4E06"/>
    <w:multiLevelType w:val="hybridMultilevel"/>
    <w:tmpl w:val="06E0368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050AA8"/>
    <w:multiLevelType w:val="multilevel"/>
    <w:tmpl w:val="1F789E5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97D0E4B"/>
    <w:multiLevelType w:val="multilevel"/>
    <w:tmpl w:val="6B4EFEA2"/>
    <w:styleLink w:val="AGH-Sprawozdanie-Headings"/>
    <w:lvl w:ilvl="0">
      <w:start w:val="1"/>
      <w:numFmt w:val="ordinal"/>
      <w:pStyle w:val="Nagwek1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ordinal"/>
      <w:pStyle w:val="Nagwek2"/>
      <w:suff w:val="space"/>
      <w:lvlText w:val="%1%2"/>
      <w:lvlJc w:val="left"/>
      <w:pPr>
        <w:ind w:left="357" w:firstLine="0"/>
      </w:pPr>
      <w:rPr>
        <w:rFonts w:hint="default"/>
      </w:rPr>
    </w:lvl>
    <w:lvl w:ilvl="2">
      <w:start w:val="1"/>
      <w:numFmt w:val="ordinal"/>
      <w:pStyle w:val="Nagwek3"/>
      <w:suff w:val="space"/>
      <w:lvlText w:val="%1%2%3"/>
      <w:lvlJc w:val="left"/>
      <w:pPr>
        <w:ind w:left="714" w:firstLine="0"/>
      </w:pPr>
      <w:rPr>
        <w:rFonts w:hint="default"/>
      </w:rPr>
    </w:lvl>
    <w:lvl w:ilvl="3">
      <w:start w:val="1"/>
      <w:numFmt w:val="ordinal"/>
      <w:pStyle w:val="Nagwek4"/>
      <w:suff w:val="space"/>
      <w:lvlText w:val="%1%2%3%4"/>
      <w:lvlJc w:val="left"/>
      <w:pPr>
        <w:ind w:left="1071" w:firstLine="0"/>
      </w:pPr>
      <w:rPr>
        <w:rFonts w:hint="default"/>
      </w:rPr>
    </w:lvl>
    <w:lvl w:ilvl="4">
      <w:start w:val="1"/>
      <w:numFmt w:val="ordinal"/>
      <w:pStyle w:val="Nagwek5"/>
      <w:suff w:val="space"/>
      <w:lvlText w:val="%1%2%3%4%5"/>
      <w:lvlJc w:val="left"/>
      <w:pPr>
        <w:ind w:left="1428" w:firstLine="0"/>
      </w:pPr>
      <w:rPr>
        <w:rFonts w:hint="default"/>
      </w:rPr>
    </w:lvl>
    <w:lvl w:ilvl="5">
      <w:start w:val="1"/>
      <w:numFmt w:val="ordinal"/>
      <w:pStyle w:val="Nagwek6"/>
      <w:suff w:val="space"/>
      <w:lvlText w:val="%1%2%3%4%5%6"/>
      <w:lvlJc w:val="left"/>
      <w:pPr>
        <w:ind w:left="1785" w:firstLine="0"/>
      </w:pPr>
      <w:rPr>
        <w:rFonts w:hint="default"/>
      </w:rPr>
    </w:lvl>
    <w:lvl w:ilvl="6">
      <w:start w:val="1"/>
      <w:numFmt w:val="ordinal"/>
      <w:pStyle w:val="Nagwek7"/>
      <w:suff w:val="space"/>
      <w:lvlText w:val="%1%2%3%4%5%6%7"/>
      <w:lvlJc w:val="left"/>
      <w:pPr>
        <w:ind w:left="2142" w:firstLine="0"/>
      </w:pPr>
      <w:rPr>
        <w:rFonts w:hint="default"/>
      </w:rPr>
    </w:lvl>
    <w:lvl w:ilvl="7">
      <w:start w:val="1"/>
      <w:numFmt w:val="ordinal"/>
      <w:pStyle w:val="Nagwek8"/>
      <w:suff w:val="space"/>
      <w:lvlText w:val="%1%2%3%4%5%6%7%8"/>
      <w:lvlJc w:val="left"/>
      <w:pPr>
        <w:ind w:left="2499" w:firstLine="0"/>
      </w:pPr>
      <w:rPr>
        <w:rFonts w:hint="default"/>
      </w:rPr>
    </w:lvl>
    <w:lvl w:ilvl="8">
      <w:start w:val="1"/>
      <w:numFmt w:val="ordinal"/>
      <w:pStyle w:val="Nagwek9"/>
      <w:suff w:val="space"/>
      <w:lvlText w:val="%1%2%3%4%5%6%7%8%9"/>
      <w:lvlJc w:val="left"/>
      <w:pPr>
        <w:ind w:left="2856" w:firstLine="0"/>
      </w:pPr>
      <w:rPr>
        <w:rFonts w:hint="default"/>
      </w:rPr>
    </w:lvl>
  </w:abstractNum>
  <w:abstractNum w:abstractNumId="11" w15:restartNumberingAfterBreak="0">
    <w:nsid w:val="1D405C91"/>
    <w:multiLevelType w:val="hybridMultilevel"/>
    <w:tmpl w:val="3426001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2EB4C99"/>
    <w:multiLevelType w:val="hybridMultilevel"/>
    <w:tmpl w:val="9030209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7367966"/>
    <w:multiLevelType w:val="hybridMultilevel"/>
    <w:tmpl w:val="3426001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EF93597"/>
    <w:multiLevelType w:val="hybridMultilevel"/>
    <w:tmpl w:val="3426001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25232BE"/>
    <w:multiLevelType w:val="multilevel"/>
    <w:tmpl w:val="E702D4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58B5EEE"/>
    <w:multiLevelType w:val="hybridMultilevel"/>
    <w:tmpl w:val="3D6228E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714E98"/>
    <w:multiLevelType w:val="multilevel"/>
    <w:tmpl w:val="D9EA91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BC41FBA"/>
    <w:multiLevelType w:val="multilevel"/>
    <w:tmpl w:val="CCE28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F0A1730"/>
    <w:multiLevelType w:val="hybridMultilevel"/>
    <w:tmpl w:val="7422D29C"/>
    <w:lvl w:ilvl="0" w:tplc="0415000F">
      <w:start w:val="1"/>
      <w:numFmt w:val="decimal"/>
      <w:lvlText w:val="%1."/>
      <w:lvlJc w:val="left"/>
      <w:pPr>
        <w:ind w:left="1425" w:hanging="360"/>
      </w:pPr>
    </w:lvl>
    <w:lvl w:ilvl="1" w:tplc="04150019" w:tentative="1">
      <w:start w:val="1"/>
      <w:numFmt w:val="lowerLetter"/>
      <w:lvlText w:val="%2."/>
      <w:lvlJc w:val="left"/>
      <w:pPr>
        <w:ind w:left="2145" w:hanging="360"/>
      </w:pPr>
    </w:lvl>
    <w:lvl w:ilvl="2" w:tplc="0415001B" w:tentative="1">
      <w:start w:val="1"/>
      <w:numFmt w:val="lowerRoman"/>
      <w:lvlText w:val="%3."/>
      <w:lvlJc w:val="right"/>
      <w:pPr>
        <w:ind w:left="2865" w:hanging="180"/>
      </w:pPr>
    </w:lvl>
    <w:lvl w:ilvl="3" w:tplc="0415000F" w:tentative="1">
      <w:start w:val="1"/>
      <w:numFmt w:val="decimal"/>
      <w:lvlText w:val="%4."/>
      <w:lvlJc w:val="left"/>
      <w:pPr>
        <w:ind w:left="3585" w:hanging="360"/>
      </w:pPr>
    </w:lvl>
    <w:lvl w:ilvl="4" w:tplc="04150019" w:tentative="1">
      <w:start w:val="1"/>
      <w:numFmt w:val="lowerLetter"/>
      <w:lvlText w:val="%5."/>
      <w:lvlJc w:val="left"/>
      <w:pPr>
        <w:ind w:left="4305" w:hanging="360"/>
      </w:pPr>
    </w:lvl>
    <w:lvl w:ilvl="5" w:tplc="0415001B" w:tentative="1">
      <w:start w:val="1"/>
      <w:numFmt w:val="lowerRoman"/>
      <w:lvlText w:val="%6."/>
      <w:lvlJc w:val="right"/>
      <w:pPr>
        <w:ind w:left="5025" w:hanging="180"/>
      </w:pPr>
    </w:lvl>
    <w:lvl w:ilvl="6" w:tplc="0415000F" w:tentative="1">
      <w:start w:val="1"/>
      <w:numFmt w:val="decimal"/>
      <w:lvlText w:val="%7."/>
      <w:lvlJc w:val="left"/>
      <w:pPr>
        <w:ind w:left="5745" w:hanging="360"/>
      </w:pPr>
    </w:lvl>
    <w:lvl w:ilvl="7" w:tplc="04150019" w:tentative="1">
      <w:start w:val="1"/>
      <w:numFmt w:val="lowerLetter"/>
      <w:lvlText w:val="%8."/>
      <w:lvlJc w:val="left"/>
      <w:pPr>
        <w:ind w:left="6465" w:hanging="360"/>
      </w:pPr>
    </w:lvl>
    <w:lvl w:ilvl="8" w:tplc="0415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20" w15:restartNumberingAfterBreak="0">
    <w:nsid w:val="3F82228E"/>
    <w:multiLevelType w:val="hybridMultilevel"/>
    <w:tmpl w:val="BB3CA25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32F75D4"/>
    <w:multiLevelType w:val="multilevel"/>
    <w:tmpl w:val="1A80E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3D9054F"/>
    <w:multiLevelType w:val="hybridMultilevel"/>
    <w:tmpl w:val="3426001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4727099"/>
    <w:multiLevelType w:val="hybridMultilevel"/>
    <w:tmpl w:val="E4BA567E"/>
    <w:lvl w:ilvl="0" w:tplc="C6928452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51434FA"/>
    <w:multiLevelType w:val="hybridMultilevel"/>
    <w:tmpl w:val="11765C9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7201F5E"/>
    <w:multiLevelType w:val="hybridMultilevel"/>
    <w:tmpl w:val="14F6666C"/>
    <w:lvl w:ilvl="0" w:tplc="0415001B">
      <w:start w:val="1"/>
      <w:numFmt w:val="lowerRoman"/>
      <w:lvlText w:val="%1."/>
      <w:lvlJc w:val="righ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7702E21"/>
    <w:multiLevelType w:val="multilevel"/>
    <w:tmpl w:val="E9669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C2F48DA"/>
    <w:multiLevelType w:val="hybridMultilevel"/>
    <w:tmpl w:val="410CBEA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7380AE3"/>
    <w:multiLevelType w:val="multilevel"/>
    <w:tmpl w:val="C3DA31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400710E"/>
    <w:multiLevelType w:val="multilevel"/>
    <w:tmpl w:val="F2680C2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8756476"/>
    <w:multiLevelType w:val="multilevel"/>
    <w:tmpl w:val="6B4EFEA2"/>
    <w:numStyleLink w:val="AGH-Sprawozdanie-Headings"/>
  </w:abstractNum>
  <w:abstractNum w:abstractNumId="31" w15:restartNumberingAfterBreak="0">
    <w:nsid w:val="7A8E6A47"/>
    <w:multiLevelType w:val="multilevel"/>
    <w:tmpl w:val="F462D9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C1C0D95"/>
    <w:multiLevelType w:val="hybridMultilevel"/>
    <w:tmpl w:val="82660F2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0"/>
  </w:num>
  <w:num w:numId="3">
    <w:abstractNumId w:val="4"/>
  </w:num>
  <w:num w:numId="4">
    <w:abstractNumId w:val="4"/>
  </w:num>
  <w:num w:numId="5">
    <w:abstractNumId w:val="18"/>
  </w:num>
  <w:num w:numId="6">
    <w:abstractNumId w:val="26"/>
  </w:num>
  <w:num w:numId="7">
    <w:abstractNumId w:val="28"/>
  </w:num>
  <w:num w:numId="8">
    <w:abstractNumId w:val="21"/>
  </w:num>
  <w:num w:numId="9">
    <w:abstractNumId w:val="5"/>
  </w:num>
  <w:num w:numId="10">
    <w:abstractNumId w:val="17"/>
  </w:num>
  <w:num w:numId="11">
    <w:abstractNumId w:val="32"/>
  </w:num>
  <w:num w:numId="12">
    <w:abstractNumId w:val="8"/>
  </w:num>
  <w:num w:numId="13">
    <w:abstractNumId w:val="3"/>
  </w:num>
  <w:num w:numId="14">
    <w:abstractNumId w:val="24"/>
  </w:num>
  <w:num w:numId="15">
    <w:abstractNumId w:val="0"/>
  </w:num>
  <w:num w:numId="16">
    <w:abstractNumId w:val="1"/>
  </w:num>
  <w:num w:numId="1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2"/>
  </w:num>
  <w:num w:numId="19">
    <w:abstractNumId w:val="20"/>
  </w:num>
  <w:num w:numId="20">
    <w:abstractNumId w:val="2"/>
  </w:num>
  <w:num w:numId="2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5"/>
  </w:num>
  <w:num w:numId="24">
    <w:abstractNumId w:val="29"/>
    <w:lvlOverride w:ilvl="0">
      <w:lvl w:ilvl="0">
        <w:numFmt w:val="decimal"/>
        <w:lvlText w:val="%1."/>
        <w:lvlJc w:val="left"/>
      </w:lvl>
    </w:lvlOverride>
  </w:num>
  <w:num w:numId="25">
    <w:abstractNumId w:val="9"/>
    <w:lvlOverride w:ilvl="0">
      <w:lvl w:ilvl="0">
        <w:numFmt w:val="decimal"/>
        <w:lvlText w:val="%1."/>
        <w:lvlJc w:val="left"/>
      </w:lvl>
    </w:lvlOverride>
  </w:num>
  <w:num w:numId="26">
    <w:abstractNumId w:val="31"/>
  </w:num>
  <w:num w:numId="27">
    <w:abstractNumId w:val="6"/>
  </w:num>
  <w:num w:numId="28">
    <w:abstractNumId w:val="22"/>
  </w:num>
  <w:num w:numId="29">
    <w:abstractNumId w:val="25"/>
  </w:num>
  <w:num w:numId="30">
    <w:abstractNumId w:val="27"/>
  </w:num>
  <w:num w:numId="31">
    <w:abstractNumId w:val="11"/>
  </w:num>
  <w:num w:numId="32">
    <w:abstractNumId w:val="13"/>
  </w:num>
  <w:num w:numId="33">
    <w:abstractNumId w:val="14"/>
  </w:num>
  <w:num w:numId="34">
    <w:abstractNumId w:val="19"/>
  </w:num>
  <w:num w:numId="35">
    <w:abstractNumId w:val="7"/>
  </w:num>
  <w:num w:numId="36">
    <w:abstractNumId w:val="16"/>
  </w:num>
  <w:num w:numId="37">
    <w:abstractNumId w:val="23"/>
  </w:num>
  <w:num w:numId="3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650"/>
    <w:rsid w:val="00017D95"/>
    <w:rsid w:val="000423B9"/>
    <w:rsid w:val="00062C9C"/>
    <w:rsid w:val="00092482"/>
    <w:rsid w:val="00093AF1"/>
    <w:rsid w:val="000E7E16"/>
    <w:rsid w:val="000F01AC"/>
    <w:rsid w:val="00144CF9"/>
    <w:rsid w:val="00156ABC"/>
    <w:rsid w:val="0017522E"/>
    <w:rsid w:val="00184FB8"/>
    <w:rsid w:val="001C6EAB"/>
    <w:rsid w:val="002262EE"/>
    <w:rsid w:val="0026348F"/>
    <w:rsid w:val="002B2C16"/>
    <w:rsid w:val="002B7BE1"/>
    <w:rsid w:val="002F7AB1"/>
    <w:rsid w:val="00300739"/>
    <w:rsid w:val="00312EB2"/>
    <w:rsid w:val="00381CCE"/>
    <w:rsid w:val="00395A7F"/>
    <w:rsid w:val="003B7AA5"/>
    <w:rsid w:val="004068A5"/>
    <w:rsid w:val="004151D9"/>
    <w:rsid w:val="00427D1B"/>
    <w:rsid w:val="00475FB0"/>
    <w:rsid w:val="004A1DD4"/>
    <w:rsid w:val="004A31DC"/>
    <w:rsid w:val="004A6268"/>
    <w:rsid w:val="0052317A"/>
    <w:rsid w:val="005425B1"/>
    <w:rsid w:val="0056612F"/>
    <w:rsid w:val="00584455"/>
    <w:rsid w:val="00597A1E"/>
    <w:rsid w:val="005D69C0"/>
    <w:rsid w:val="005F43E5"/>
    <w:rsid w:val="00607326"/>
    <w:rsid w:val="0063103D"/>
    <w:rsid w:val="00670515"/>
    <w:rsid w:val="006976CA"/>
    <w:rsid w:val="006A1EF6"/>
    <w:rsid w:val="006C5DAB"/>
    <w:rsid w:val="006D77D1"/>
    <w:rsid w:val="00706C87"/>
    <w:rsid w:val="007171DC"/>
    <w:rsid w:val="00747AAC"/>
    <w:rsid w:val="00786435"/>
    <w:rsid w:val="007C1650"/>
    <w:rsid w:val="007C68F5"/>
    <w:rsid w:val="007F1FB3"/>
    <w:rsid w:val="00821E82"/>
    <w:rsid w:val="008863FE"/>
    <w:rsid w:val="008B3F99"/>
    <w:rsid w:val="00903DAE"/>
    <w:rsid w:val="00955AAD"/>
    <w:rsid w:val="00997424"/>
    <w:rsid w:val="009A7774"/>
    <w:rsid w:val="009B0A9F"/>
    <w:rsid w:val="009C0849"/>
    <w:rsid w:val="009F30F0"/>
    <w:rsid w:val="00A133A2"/>
    <w:rsid w:val="00A353E6"/>
    <w:rsid w:val="00A44653"/>
    <w:rsid w:val="00A51268"/>
    <w:rsid w:val="00A75132"/>
    <w:rsid w:val="00A8707E"/>
    <w:rsid w:val="00AD3109"/>
    <w:rsid w:val="00B654C6"/>
    <w:rsid w:val="00B91EF1"/>
    <w:rsid w:val="00BC0FC0"/>
    <w:rsid w:val="00BE28AE"/>
    <w:rsid w:val="00C93E8E"/>
    <w:rsid w:val="00CC1781"/>
    <w:rsid w:val="00CE466A"/>
    <w:rsid w:val="00D02C3C"/>
    <w:rsid w:val="00D4489C"/>
    <w:rsid w:val="00D9763C"/>
    <w:rsid w:val="00DA2349"/>
    <w:rsid w:val="00DC644A"/>
    <w:rsid w:val="00DD2793"/>
    <w:rsid w:val="00DE714D"/>
    <w:rsid w:val="00E5249F"/>
    <w:rsid w:val="00EB76F8"/>
    <w:rsid w:val="00ED6CBA"/>
    <w:rsid w:val="00EE5642"/>
    <w:rsid w:val="00F40AB4"/>
    <w:rsid w:val="00F85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E45D000"/>
  <w15:chartTrackingRefBased/>
  <w15:docId w15:val="{0753C004-B333-41DE-83D3-816C2DA06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312EB2"/>
    <w:pPr>
      <w:jc w:val="both"/>
    </w:pPr>
  </w:style>
  <w:style w:type="paragraph" w:styleId="Nagwek1">
    <w:name w:val="heading 1"/>
    <w:next w:val="Normalny"/>
    <w:link w:val="Nagwek1Znak"/>
    <w:uiPriority w:val="9"/>
    <w:qFormat/>
    <w:rsid w:val="00312EB2"/>
    <w:pPr>
      <w:keepNext/>
      <w:keepLines/>
      <w:numPr>
        <w:numId w:val="3"/>
      </w:numPr>
      <w:spacing w:before="360" w:after="120" w:line="360" w:lineRule="auto"/>
      <w:outlineLvl w:val="0"/>
    </w:pPr>
    <w:rPr>
      <w:rFonts w:ascii="Arial" w:eastAsiaTheme="majorEastAsia" w:hAnsi="Arial" w:cstheme="majorBidi"/>
      <w:b/>
      <w:color w:val="000000" w:themeColor="text1"/>
      <w:sz w:val="28"/>
      <w:szCs w:val="32"/>
    </w:rPr>
  </w:style>
  <w:style w:type="paragraph" w:styleId="Nagwek2">
    <w:name w:val="heading 2"/>
    <w:basedOn w:val="Nagwek1"/>
    <w:next w:val="Normalny"/>
    <w:link w:val="Nagwek2Znak"/>
    <w:uiPriority w:val="9"/>
    <w:unhideWhenUsed/>
    <w:qFormat/>
    <w:rsid w:val="00312EB2"/>
    <w:pPr>
      <w:numPr>
        <w:ilvl w:val="1"/>
        <w:numId w:val="4"/>
      </w:numPr>
      <w:spacing w:before="40"/>
      <w:outlineLvl w:val="1"/>
    </w:pPr>
    <w:rPr>
      <w:sz w:val="24"/>
      <w:szCs w:val="26"/>
    </w:rPr>
  </w:style>
  <w:style w:type="paragraph" w:styleId="Nagwek3">
    <w:name w:val="heading 3"/>
    <w:basedOn w:val="Nagwek2"/>
    <w:next w:val="Normalny"/>
    <w:link w:val="Nagwek3Znak"/>
    <w:uiPriority w:val="9"/>
    <w:unhideWhenUsed/>
    <w:qFormat/>
    <w:rsid w:val="00A75132"/>
    <w:pPr>
      <w:numPr>
        <w:ilvl w:val="2"/>
      </w:numPr>
      <w:outlineLvl w:val="2"/>
    </w:pPr>
    <w:rPr>
      <w:color w:val="auto"/>
      <w:sz w:val="20"/>
      <w:szCs w:val="24"/>
    </w:rPr>
  </w:style>
  <w:style w:type="paragraph" w:styleId="Nagwek4">
    <w:name w:val="heading 4"/>
    <w:basedOn w:val="Nagwek3"/>
    <w:next w:val="Normalny"/>
    <w:link w:val="Nagwek4Znak"/>
    <w:uiPriority w:val="9"/>
    <w:unhideWhenUsed/>
    <w:qFormat/>
    <w:rsid w:val="00A75132"/>
    <w:pPr>
      <w:numPr>
        <w:ilvl w:val="3"/>
      </w:numPr>
      <w:outlineLvl w:val="3"/>
    </w:pPr>
    <w:rPr>
      <w:iCs/>
    </w:rPr>
  </w:style>
  <w:style w:type="paragraph" w:styleId="Nagwek5">
    <w:name w:val="heading 5"/>
    <w:basedOn w:val="Nagwek3"/>
    <w:next w:val="Normalny"/>
    <w:link w:val="Nagwek5Znak"/>
    <w:uiPriority w:val="9"/>
    <w:unhideWhenUsed/>
    <w:qFormat/>
    <w:rsid w:val="00A75132"/>
    <w:pPr>
      <w:numPr>
        <w:ilvl w:val="4"/>
      </w:numPr>
      <w:outlineLvl w:val="4"/>
    </w:p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312EB2"/>
    <w:pPr>
      <w:keepNext/>
      <w:keepLines/>
      <w:numPr>
        <w:ilvl w:val="5"/>
        <w:numId w:val="4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312EB2"/>
    <w:pPr>
      <w:keepNext/>
      <w:keepLines/>
      <w:numPr>
        <w:ilvl w:val="6"/>
        <w:numId w:val="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312EB2"/>
    <w:pPr>
      <w:keepNext/>
      <w:keepLines/>
      <w:numPr>
        <w:ilvl w:val="7"/>
        <w:numId w:val="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312EB2"/>
    <w:pPr>
      <w:keepNext/>
      <w:keepLines/>
      <w:numPr>
        <w:ilvl w:val="8"/>
        <w:numId w:val="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C93E8E"/>
    <w:rPr>
      <w:color w:val="808080"/>
    </w:rPr>
  </w:style>
  <w:style w:type="character" w:customStyle="1" w:styleId="Nagwek1Znak">
    <w:name w:val="Nagłówek 1 Znak"/>
    <w:basedOn w:val="Domylnaczcionkaakapitu"/>
    <w:link w:val="Nagwek1"/>
    <w:uiPriority w:val="9"/>
    <w:rsid w:val="00312EB2"/>
    <w:rPr>
      <w:rFonts w:ascii="Arial" w:eastAsiaTheme="majorEastAsia" w:hAnsi="Arial" w:cstheme="majorBidi"/>
      <w:b/>
      <w:color w:val="000000" w:themeColor="text1"/>
      <w:sz w:val="28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A75132"/>
    <w:rPr>
      <w:rFonts w:ascii="Arial" w:eastAsiaTheme="majorEastAsia" w:hAnsi="Arial" w:cstheme="majorBidi"/>
      <w:b/>
      <w:color w:val="000000" w:themeColor="text1"/>
      <w:sz w:val="24"/>
      <w:szCs w:val="26"/>
    </w:rPr>
  </w:style>
  <w:style w:type="paragraph" w:styleId="Tytu">
    <w:name w:val="Title"/>
    <w:basedOn w:val="Normalny"/>
    <w:next w:val="Normalny"/>
    <w:link w:val="TytuZnak"/>
    <w:uiPriority w:val="10"/>
    <w:qFormat/>
    <w:rsid w:val="00C93E8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C93E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numbering" w:customStyle="1" w:styleId="AGH-Sprawozdanie-Headings">
    <w:name w:val="AGH-Sprawozdanie-Headings"/>
    <w:uiPriority w:val="99"/>
    <w:rsid w:val="00A75132"/>
    <w:pPr>
      <w:numPr>
        <w:numId w:val="1"/>
      </w:numPr>
    </w:pPr>
  </w:style>
  <w:style w:type="character" w:customStyle="1" w:styleId="Nagwek3Znak">
    <w:name w:val="Nagłówek 3 Znak"/>
    <w:basedOn w:val="Domylnaczcionkaakapitu"/>
    <w:link w:val="Nagwek3"/>
    <w:uiPriority w:val="9"/>
    <w:rsid w:val="00A75132"/>
    <w:rPr>
      <w:rFonts w:ascii="Arial" w:eastAsiaTheme="majorEastAsia" w:hAnsi="Arial" w:cstheme="majorBidi"/>
      <w:b/>
      <w:sz w:val="20"/>
      <w:szCs w:val="24"/>
    </w:rPr>
  </w:style>
  <w:style w:type="character" w:customStyle="1" w:styleId="Nagwek4Znak">
    <w:name w:val="Nagłówek 4 Znak"/>
    <w:basedOn w:val="Domylnaczcionkaakapitu"/>
    <w:link w:val="Nagwek4"/>
    <w:uiPriority w:val="9"/>
    <w:rsid w:val="00A75132"/>
    <w:rPr>
      <w:rFonts w:ascii="Arial" w:eastAsiaTheme="majorEastAsia" w:hAnsi="Arial" w:cstheme="majorBidi"/>
      <w:b/>
      <w:iCs/>
      <w:sz w:val="20"/>
      <w:szCs w:val="24"/>
    </w:rPr>
  </w:style>
  <w:style w:type="character" w:customStyle="1" w:styleId="Nagwek5Znak">
    <w:name w:val="Nagłówek 5 Znak"/>
    <w:basedOn w:val="Domylnaczcionkaakapitu"/>
    <w:link w:val="Nagwek5"/>
    <w:uiPriority w:val="9"/>
    <w:rsid w:val="00A75132"/>
    <w:rPr>
      <w:rFonts w:ascii="Arial" w:eastAsiaTheme="majorEastAsia" w:hAnsi="Arial" w:cstheme="majorBidi"/>
      <w:b/>
      <w:sz w:val="20"/>
      <w:szCs w:val="24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C93E8E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C93E8E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C93E8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C93E8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Nagwek">
    <w:name w:val="header"/>
    <w:basedOn w:val="Normalny"/>
    <w:link w:val="NagwekZnak"/>
    <w:uiPriority w:val="99"/>
    <w:unhideWhenUsed/>
    <w:rsid w:val="00AD31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AD3109"/>
  </w:style>
  <w:style w:type="paragraph" w:styleId="Stopka">
    <w:name w:val="footer"/>
    <w:basedOn w:val="Normalny"/>
    <w:link w:val="StopkaZnak"/>
    <w:uiPriority w:val="99"/>
    <w:unhideWhenUsed/>
    <w:rsid w:val="00AD31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AD3109"/>
  </w:style>
  <w:style w:type="paragraph" w:styleId="NormalnyWeb">
    <w:name w:val="Normal (Web)"/>
    <w:basedOn w:val="Normalny"/>
    <w:uiPriority w:val="99"/>
    <w:unhideWhenUsed/>
    <w:rsid w:val="007C1650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Pogrubienie">
    <w:name w:val="Strong"/>
    <w:basedOn w:val="Domylnaczcionkaakapitu"/>
    <w:uiPriority w:val="22"/>
    <w:qFormat/>
    <w:rsid w:val="007C1650"/>
    <w:rPr>
      <w:b/>
      <w:bCs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7C165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7C1650"/>
    <w:rPr>
      <w:rFonts w:ascii="Segoe UI" w:hAnsi="Segoe UI" w:cs="Segoe UI"/>
      <w:sz w:val="18"/>
      <w:szCs w:val="18"/>
    </w:rPr>
  </w:style>
  <w:style w:type="paragraph" w:styleId="Akapitzlist">
    <w:name w:val="List Paragraph"/>
    <w:basedOn w:val="Normalny"/>
    <w:uiPriority w:val="34"/>
    <w:qFormat/>
    <w:rsid w:val="002262EE"/>
    <w:pPr>
      <w:ind w:left="720"/>
      <w:contextualSpacing/>
    </w:pPr>
  </w:style>
  <w:style w:type="table" w:styleId="Tabela-Siatka">
    <w:name w:val="Table Grid"/>
    <w:basedOn w:val="Standardowy"/>
    <w:uiPriority w:val="39"/>
    <w:rsid w:val="00017D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8B3F99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8B3F99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8B3F99"/>
    <w:rPr>
      <w:vertAlign w:val="superscript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D9763C"/>
    <w:pPr>
      <w:numPr>
        <w:numId w:val="0"/>
      </w:numPr>
      <w:spacing w:before="240" w:after="0" w:line="259" w:lineRule="auto"/>
      <w:outlineLvl w:val="9"/>
    </w:pPr>
    <w:rPr>
      <w:rFonts w:asciiTheme="majorHAnsi" w:hAnsiTheme="majorHAnsi"/>
      <w:b w:val="0"/>
      <w:color w:val="2F5496" w:themeColor="accent1" w:themeShade="BF"/>
      <w:sz w:val="32"/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D9763C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D9763C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062C9C"/>
    <w:rPr>
      <w:color w:val="605E5C"/>
      <w:shd w:val="clear" w:color="auto" w:fill="E1DFDD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062C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062C9C"/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pl-ent">
    <w:name w:val="pl-ent"/>
    <w:basedOn w:val="Domylnaczcionkaakapitu"/>
    <w:rsid w:val="00062C9C"/>
  </w:style>
  <w:style w:type="character" w:customStyle="1" w:styleId="pl-s">
    <w:name w:val="pl-s"/>
    <w:basedOn w:val="Domylnaczcionkaakapitu"/>
    <w:rsid w:val="00062C9C"/>
  </w:style>
  <w:style w:type="paragraph" w:styleId="Spistreci2">
    <w:name w:val="toc 2"/>
    <w:basedOn w:val="Normalny"/>
    <w:next w:val="Normalny"/>
    <w:autoRedefine/>
    <w:uiPriority w:val="39"/>
    <w:unhideWhenUsed/>
    <w:rsid w:val="00A51268"/>
    <w:pPr>
      <w:spacing w:after="100"/>
      <w:ind w:left="220"/>
    </w:pPr>
  </w:style>
  <w:style w:type="paragraph" w:styleId="Spistreci3">
    <w:name w:val="toc 3"/>
    <w:basedOn w:val="Normalny"/>
    <w:next w:val="Normalny"/>
    <w:autoRedefine/>
    <w:uiPriority w:val="39"/>
    <w:unhideWhenUsed/>
    <w:rsid w:val="00A51268"/>
    <w:pPr>
      <w:spacing w:after="100"/>
      <w:ind w:left="440"/>
    </w:pPr>
  </w:style>
  <w:style w:type="character" w:customStyle="1" w:styleId="apple-tab-span">
    <w:name w:val="apple-tab-span"/>
    <w:basedOn w:val="Domylnaczcionkaakapitu"/>
    <w:rsid w:val="00427D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38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1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3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22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8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61301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7857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97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93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99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20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6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6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6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2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4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3082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1096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81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30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46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49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hyperlink" Target="https://www.kaggle.com/zalando-research/fashionmnist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oter" Target="footer1.xml"/><Relationship Id="rId30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rive\Studies\AGH\AGH-Sprawozdani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3FA266BC262F452EA2055A589139B4A6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D97F5505-72BC-4A88-9756-D2EDB3918199}"/>
      </w:docPartPr>
      <w:docPartBody>
        <w:p w:rsidR="00704EE9" w:rsidRDefault="007600ED">
          <w:pPr>
            <w:pStyle w:val="3FA266BC262F452EA2055A589139B4A6"/>
          </w:pPr>
          <w:r w:rsidRPr="00D37087">
            <w:rPr>
              <w:rStyle w:val="Tekstzastpczy"/>
            </w:rPr>
            <w:t>[Autor]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0ED"/>
    <w:rsid w:val="00166BC7"/>
    <w:rsid w:val="0036069A"/>
    <w:rsid w:val="003C08BF"/>
    <w:rsid w:val="003E2209"/>
    <w:rsid w:val="006A1EA7"/>
    <w:rsid w:val="00704EE9"/>
    <w:rsid w:val="007600ED"/>
    <w:rsid w:val="00946071"/>
    <w:rsid w:val="00974592"/>
    <w:rsid w:val="00A54564"/>
    <w:rsid w:val="00B213B4"/>
    <w:rsid w:val="00B3503B"/>
    <w:rsid w:val="00C13002"/>
    <w:rsid w:val="00FB52C5"/>
    <w:rsid w:val="00FE3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Pr>
      <w:color w:val="808080"/>
    </w:rPr>
  </w:style>
  <w:style w:type="paragraph" w:customStyle="1" w:styleId="3FA266BC262F452EA2055A589139B4A6">
    <w:name w:val="3FA266BC262F452EA2055A589139B4A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46FE90-7EA3-42E1-A85C-1D71C50A81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AGH-Sprawozdanie.dotx</Template>
  <TotalTime>159</TotalTime>
  <Pages>6</Pages>
  <Words>397</Words>
  <Characters>2382</Characters>
  <Application>Microsoft Office Word</Application>
  <DocSecurity>0</DocSecurity>
  <Lines>19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Laboratorium 5 - Gephi</vt:lpstr>
    </vt:vector>
  </TitlesOfParts>
  <Company/>
  <LinksUpToDate>false</LinksUpToDate>
  <CharactersWithSpaces>2774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Laboratorium 4 - LargeVis</dc:title>
  <dc:subject>Metody analizy i wizualizacji dużych zbiorów danych</dc:subject>
  <dc:creator>Jan Gołda, Wojciech Basiura</dc:creator>
  <cp:keywords/>
  <dc:description/>
  <cp:lastModifiedBy>Jan Gołda</cp:lastModifiedBy>
  <cp:revision>24</cp:revision>
  <cp:lastPrinted>2019-06-12T07:57:00Z</cp:lastPrinted>
  <dcterms:created xsi:type="dcterms:W3CDTF">2019-06-17T15:57:00Z</dcterms:created>
  <dcterms:modified xsi:type="dcterms:W3CDTF">2019-06-18T13:05:00Z</dcterms:modified>
</cp:coreProperties>
</file>